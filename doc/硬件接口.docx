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97964919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894E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894EEC" w:rsidRDefault="00C53A38" w:rsidP="00C53A38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Hanoch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Thomas</w:t>
                    </w:r>
                  </w:p>
                </w:tc>
              </w:sdtContent>
            </w:sdt>
          </w:tr>
          <w:tr w:rsidR="00894E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4EEC" w:rsidRDefault="00BC6CBE" w:rsidP="00BC6CBE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硬件接口及电路</w:t>
                    </w:r>
                  </w:p>
                </w:tc>
              </w:sdtContent>
            </w:sdt>
          </w:tr>
          <w:tr w:rsidR="00894E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4EEC" w:rsidRDefault="00B25E17" w:rsidP="00B25E17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次标题</w:t>
                    </w:r>
                  </w:p>
                </w:tc>
              </w:sdtContent>
            </w:sdt>
          </w:tr>
          <w:tr w:rsidR="00894E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351" w:rsidRDefault="00070351" w:rsidP="00B449AE">
                <w:pPr>
                  <w:pStyle w:val="ac"/>
                  <w:jc w:val="center"/>
                </w:pPr>
              </w:p>
            </w:tc>
          </w:tr>
          <w:tr w:rsidR="00894EEC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EEC" w:rsidRDefault="009D5078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黄妙之</w:t>
                    </w:r>
                    <w:proofErr w:type="gramEnd"/>
                  </w:p>
                </w:tc>
              </w:sdtContent>
            </w:sdt>
          </w:tr>
          <w:tr w:rsidR="00894E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4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EEC" w:rsidRDefault="00BC6CBE" w:rsidP="00BD4C0F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2023/4/2</w:t>
                    </w:r>
                  </w:p>
                </w:tc>
              </w:sdtContent>
            </w:sdt>
          </w:tr>
        </w:tbl>
        <w:p w:rsidR="00894EEC" w:rsidRDefault="00894EEC"/>
        <w:p w:rsidR="00894EEC" w:rsidRDefault="00894EEC"/>
        <w:p w:rsidR="00894EEC" w:rsidRDefault="00894EEC"/>
        <w:p w:rsidR="00894EEC" w:rsidRDefault="00894EEC">
          <w:pPr>
            <w:widowControl/>
            <w:jc w:val="left"/>
          </w:pPr>
          <w:r>
            <w:br w:type="page"/>
          </w:r>
        </w:p>
      </w:sdtContent>
    </w:sdt>
    <w:p w:rsidR="00BB38BD" w:rsidRDefault="00BB38BD">
      <w:pPr>
        <w:sectPr w:rsidR="00BB38BD" w:rsidSect="00006FB0"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A631A9" w:rsidRDefault="00A631A9"/>
    <w:p w:rsidR="001730F3" w:rsidRDefault="008F045F" w:rsidP="00006FB0">
      <w:pPr>
        <w:pStyle w:val="Hirisun2"/>
      </w:pPr>
      <w:r>
        <w:rPr>
          <w:rFonts w:hint="eastAsia"/>
        </w:rPr>
        <w:t xml:space="preserve"> </w:t>
      </w:r>
    </w:p>
    <w:p w:rsidR="008C4DB4" w:rsidRPr="00006FB0" w:rsidRDefault="008C4DB4" w:rsidP="008C4DB4"/>
    <w:p w:rsidR="008C4DB4" w:rsidRDefault="00166817" w:rsidP="008C4DB4">
      <w:pPr>
        <w:pStyle w:val="Hirisun2"/>
      </w:pPr>
      <w:r>
        <w:rPr>
          <w:rFonts w:hint="eastAsia"/>
        </w:rPr>
        <w:t>文件变更</w:t>
      </w:r>
      <w:r w:rsidR="008C4DB4">
        <w:rPr>
          <w:rFonts w:hint="eastAsia"/>
        </w:rPr>
        <w:t>记录</w:t>
      </w:r>
    </w:p>
    <w:p w:rsidR="00166817" w:rsidRPr="007F7153" w:rsidRDefault="00166817" w:rsidP="00166817">
      <w:pPr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</w:t>
      </w:r>
    </w:p>
    <w:p w:rsidR="00166817" w:rsidRDefault="00166817" w:rsidP="008C4DB4">
      <w:pPr>
        <w:pStyle w:val="Hirisun2"/>
      </w:pPr>
      <w:r>
        <w:rPr>
          <w:rFonts w:hint="eastAsia"/>
        </w:rPr>
        <w:t xml:space="preserve"> </w:t>
      </w:r>
    </w:p>
    <w:p w:rsidR="00006FB0" w:rsidRDefault="00166817" w:rsidP="00AE6B43">
      <w:pPr>
        <w:pStyle w:val="Hirisun1"/>
      </w:pPr>
      <w:r>
        <w:rPr>
          <w:rFonts w:hint="eastAsia"/>
        </w:rPr>
        <w:t>A-</w:t>
      </w:r>
      <w:r w:rsidRPr="00166817">
        <w:rPr>
          <w:rFonts w:hint="eastAsia"/>
        </w:rPr>
        <w:t>增加</w:t>
      </w:r>
      <w:r w:rsidRPr="00166817">
        <w:rPr>
          <w:rFonts w:hint="eastAsia"/>
        </w:rPr>
        <w:t xml:space="preserve">  M-</w:t>
      </w:r>
      <w:r w:rsidRPr="00166817">
        <w:rPr>
          <w:rFonts w:hint="eastAsia"/>
        </w:rPr>
        <w:t>修订</w:t>
      </w:r>
      <w:r w:rsidRPr="00166817">
        <w:rPr>
          <w:rFonts w:hint="eastAsia"/>
        </w:rPr>
        <w:t xml:space="preserve">  D-</w:t>
      </w:r>
      <w:r w:rsidRPr="00166817">
        <w:rPr>
          <w:rFonts w:hint="eastAsia"/>
        </w:rPr>
        <w:t>删除</w:t>
      </w:r>
    </w:p>
    <w:p w:rsidR="00166817" w:rsidRPr="00166817" w:rsidRDefault="00166817" w:rsidP="00AE6B43">
      <w:pPr>
        <w:pStyle w:val="Hirisun1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1036"/>
        <w:gridCol w:w="1303"/>
        <w:gridCol w:w="1599"/>
        <w:gridCol w:w="1036"/>
        <w:gridCol w:w="771"/>
        <w:gridCol w:w="1301"/>
      </w:tblGrid>
      <w:tr w:rsidR="00166817" w:rsidTr="00142884">
        <w:tc>
          <w:tcPr>
            <w:tcW w:w="743" w:type="pct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26" w:type="pct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修订人</w:t>
            </w:r>
          </w:p>
        </w:tc>
        <w:tc>
          <w:tcPr>
            <w:tcW w:w="787" w:type="pct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变更</w:t>
            </w:r>
            <w:r w:rsidRPr="00A731EE">
              <w:rPr>
                <w:rFonts w:hint="eastAsia"/>
              </w:rPr>
              <w:t>摘要</w:t>
            </w:r>
          </w:p>
        </w:tc>
        <w:tc>
          <w:tcPr>
            <w:tcW w:w="966" w:type="pct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修订日期</w:t>
            </w:r>
          </w:p>
        </w:tc>
        <w:tc>
          <w:tcPr>
            <w:tcW w:w="62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审核人</w:t>
            </w:r>
          </w:p>
        </w:tc>
        <w:tc>
          <w:tcPr>
            <w:tcW w:w="46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8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更改单号</w:t>
            </w:r>
          </w:p>
        </w:tc>
      </w:tr>
      <w:tr w:rsidR="00166817" w:rsidTr="00142884">
        <w:tc>
          <w:tcPr>
            <w:tcW w:w="743" w:type="pct"/>
            <w:vAlign w:val="center"/>
          </w:tcPr>
          <w:p w:rsidR="00166817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V1.0</w:t>
            </w:r>
            <w:r w:rsidR="00B66BE7">
              <w:rPr>
                <w:rFonts w:hint="eastAsia"/>
              </w:rPr>
              <w:t>.0.0</w:t>
            </w:r>
          </w:p>
        </w:tc>
        <w:tc>
          <w:tcPr>
            <w:tcW w:w="62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邱小平</w:t>
            </w:r>
          </w:p>
        </w:tc>
        <w:tc>
          <w:tcPr>
            <w:tcW w:w="787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 w:rsidR="00B25E17">
              <w:rPr>
                <w:rFonts w:hint="eastAsia"/>
              </w:rPr>
              <w:t>模板</w:t>
            </w:r>
          </w:p>
        </w:tc>
        <w:tc>
          <w:tcPr>
            <w:tcW w:w="96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201</w:t>
            </w:r>
            <w:r w:rsidR="00B25E17">
              <w:rPr>
                <w:rFonts w:hint="eastAsia"/>
              </w:rPr>
              <w:t>3</w:t>
            </w:r>
            <w:r>
              <w:rPr>
                <w:rFonts w:hint="eastAsia"/>
              </w:rPr>
              <w:t>-10-</w:t>
            </w:r>
            <w:r w:rsidR="00B25E17">
              <w:rPr>
                <w:rFonts w:hint="eastAsia"/>
              </w:rPr>
              <w:t>09</w:t>
            </w:r>
          </w:p>
        </w:tc>
        <w:tc>
          <w:tcPr>
            <w:tcW w:w="626" w:type="pct"/>
            <w:vAlign w:val="center"/>
          </w:tcPr>
          <w:p w:rsidR="00166817" w:rsidRPr="00CB3DD8" w:rsidRDefault="00B25E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46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86" w:type="pct"/>
            <w:vAlign w:val="center"/>
          </w:tcPr>
          <w:p w:rsidR="00166817" w:rsidRPr="00CB3DD8" w:rsidRDefault="00166817" w:rsidP="00B25E17">
            <w:pPr>
              <w:pStyle w:val="Hirisun1"/>
              <w:jc w:val="center"/>
            </w:pPr>
          </w:p>
        </w:tc>
      </w:tr>
      <w:tr w:rsidR="00166817" w:rsidTr="00142884"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</w:tbl>
    <w:p w:rsidR="00BB38BD" w:rsidRDefault="00BB38BD" w:rsidP="008C4DB4">
      <w:pPr>
        <w:widowControl/>
        <w:jc w:val="left"/>
        <w:sectPr w:rsidR="00BB38BD" w:rsidSect="00BB38BD"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hint="eastAsia"/>
        </w:rPr>
        <w:t xml:space="preserve"> </w:t>
      </w:r>
    </w:p>
    <w:p w:rsidR="008C4DB4" w:rsidRDefault="008C4DB4" w:rsidP="008C4DB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313721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06FB0" w:rsidRDefault="00006FB0" w:rsidP="001C23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25F68" w:rsidRDefault="00006FB0">
          <w:pPr>
            <w:pStyle w:val="11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98865" w:history="1">
            <w:r w:rsidR="00B25F68" w:rsidRPr="00D9516E">
              <w:rPr>
                <w:rStyle w:val="a9"/>
                <w:rFonts w:hint="eastAsia"/>
                <w:noProof/>
              </w:rPr>
              <w:t>一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.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1</w:t>
            </w:r>
            <w:r w:rsidR="00B25F68" w:rsidRPr="00D9516E">
              <w:rPr>
                <w:rStyle w:val="a9"/>
                <w:rFonts w:hint="eastAsia"/>
                <w:noProof/>
              </w:rPr>
              <w:t>章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_Toc434398865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66" w:history="1">
            <w:r w:rsidR="00B25F68" w:rsidRPr="00D9516E">
              <w:rPr>
                <w:rStyle w:val="a9"/>
                <w:noProof/>
              </w:rPr>
              <w:t>1.1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1</w:t>
            </w:r>
            <w:r w:rsidR="00B25F68" w:rsidRPr="00D9516E">
              <w:rPr>
                <w:rStyle w:val="a9"/>
                <w:rFonts w:hint="eastAsia"/>
                <w:noProof/>
              </w:rPr>
              <w:t>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_Toc434398866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67" w:history="1">
            <w:r w:rsidR="00B25F68" w:rsidRPr="00D9516E">
              <w:rPr>
                <w:rStyle w:val="a9"/>
                <w:noProof/>
              </w:rPr>
              <w:t>1.2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2</w:t>
            </w:r>
            <w:r w:rsidR="00B25F68" w:rsidRPr="00D9516E">
              <w:rPr>
                <w:rStyle w:val="a9"/>
                <w:rFonts w:hint="eastAsia"/>
                <w:noProof/>
              </w:rPr>
              <w:t>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_Toc434398867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68" w:history="1">
            <w:r w:rsidR="00B25F68" w:rsidRPr="00D9516E">
              <w:rPr>
                <w:rStyle w:val="a9"/>
                <w:noProof/>
              </w:rPr>
              <w:t>1.3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3</w:t>
            </w:r>
            <w:r w:rsidR="00B25F68" w:rsidRPr="00D9516E">
              <w:rPr>
                <w:rStyle w:val="a9"/>
                <w:rFonts w:hint="eastAsia"/>
                <w:noProof/>
              </w:rPr>
              <w:t>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_Toc434398868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69" w:history="1">
            <w:r w:rsidR="00B25F68" w:rsidRPr="00D9516E">
              <w:rPr>
                <w:rStyle w:val="a9"/>
                <w:noProof/>
              </w:rPr>
              <w:t>1.4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参考资料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_Toc434398869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11"/>
            <w:rPr>
              <w:noProof/>
              <w:sz w:val="21"/>
            </w:rPr>
          </w:pPr>
          <w:hyperlink w:anchor="_Toc434398870" w:history="1">
            <w:r w:rsidR="00B25F68" w:rsidRPr="00D9516E">
              <w:rPr>
                <w:rStyle w:val="a9"/>
                <w:rFonts w:hint="eastAsia"/>
                <w:noProof/>
              </w:rPr>
              <w:t>二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. </w:t>
            </w:r>
            <w:r w:rsidR="00B25F68" w:rsidRPr="00D9516E">
              <w:rPr>
                <w:rStyle w:val="a9"/>
                <w:rFonts w:hint="eastAsia"/>
                <w:noProof/>
              </w:rPr>
              <w:t>第二章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_Toc434398870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71" w:history="1">
            <w:r w:rsidR="00B25F68" w:rsidRPr="00D9516E">
              <w:rPr>
                <w:rStyle w:val="a9"/>
                <w:noProof/>
              </w:rPr>
              <w:t>2.1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第一节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_Toc434398871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72" w:history="1">
            <w:r w:rsidR="00B25F68" w:rsidRPr="00D9516E">
              <w:rPr>
                <w:rStyle w:val="a9"/>
                <w:noProof/>
              </w:rPr>
              <w:t>2.2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第二节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_Toc434398872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11"/>
            <w:rPr>
              <w:noProof/>
              <w:sz w:val="21"/>
            </w:rPr>
          </w:pPr>
          <w:hyperlink w:anchor="_Toc434398873" w:history="1">
            <w:r w:rsidR="00B25F68" w:rsidRPr="00D9516E">
              <w:rPr>
                <w:rStyle w:val="a9"/>
                <w:rFonts w:hint="eastAsia"/>
                <w:noProof/>
              </w:rPr>
              <w:t>三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. </w:t>
            </w:r>
            <w:r w:rsidR="00B25F68" w:rsidRPr="00D9516E">
              <w:rPr>
                <w:rStyle w:val="a9"/>
                <w:rFonts w:hint="eastAsia"/>
                <w:noProof/>
              </w:rPr>
              <w:t>第三章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_Toc434398873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74" w:history="1">
            <w:r w:rsidR="00B25F68" w:rsidRPr="00D9516E">
              <w:rPr>
                <w:rStyle w:val="a9"/>
                <w:noProof/>
              </w:rPr>
              <w:t>3.1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1</w:t>
            </w:r>
            <w:r w:rsidR="00B25F68" w:rsidRPr="00D9516E">
              <w:rPr>
                <w:rStyle w:val="a9"/>
                <w:rFonts w:hint="eastAsia"/>
                <w:noProof/>
              </w:rPr>
              <w:t>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_Toc434398874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4398875" w:history="1">
            <w:r w:rsidR="00B25F68" w:rsidRPr="00D9516E">
              <w:rPr>
                <w:rStyle w:val="a9"/>
                <w:noProof/>
              </w:rPr>
              <w:t>3.1.1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2</w:t>
            </w:r>
            <w:r w:rsidR="00B25F68" w:rsidRPr="00D9516E">
              <w:rPr>
                <w:rStyle w:val="a9"/>
                <w:rFonts w:hint="eastAsia"/>
                <w:noProof/>
              </w:rPr>
              <w:t>层小节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_Toc434398875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4398876" w:history="1">
            <w:r w:rsidR="00B25F68" w:rsidRPr="00D9516E">
              <w:rPr>
                <w:rStyle w:val="a9"/>
                <w:noProof/>
              </w:rPr>
              <w:t>3.2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2</w:t>
            </w:r>
            <w:r w:rsidR="00B25F68" w:rsidRPr="00D9516E">
              <w:rPr>
                <w:rStyle w:val="a9"/>
                <w:rFonts w:hint="eastAsia"/>
                <w:noProof/>
              </w:rPr>
              <w:t>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_Toc434398876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B25F68" w:rsidRDefault="00BE4C18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4398877" w:history="1">
            <w:r w:rsidR="00B25F68" w:rsidRPr="00D9516E">
              <w:rPr>
                <w:rStyle w:val="a9"/>
                <w:noProof/>
              </w:rPr>
              <w:t>3.2.1</w:t>
            </w:r>
            <w:r w:rsidR="00B25F68" w:rsidRPr="00D9516E">
              <w:rPr>
                <w:rStyle w:val="a9"/>
                <w:rFonts w:hint="eastAsia"/>
                <w:noProof/>
              </w:rPr>
              <w:t xml:space="preserve"> </w:t>
            </w:r>
            <w:r w:rsidR="00B25F68" w:rsidRPr="00D9516E">
              <w:rPr>
                <w:rStyle w:val="a9"/>
                <w:rFonts w:hint="eastAsia"/>
                <w:noProof/>
              </w:rPr>
              <w:t>第</w:t>
            </w:r>
            <w:r w:rsidR="00B25F68" w:rsidRPr="00D9516E">
              <w:rPr>
                <w:rStyle w:val="a9"/>
                <w:noProof/>
              </w:rPr>
              <w:t>3</w:t>
            </w:r>
            <w:r w:rsidR="00B25F68" w:rsidRPr="00D9516E">
              <w:rPr>
                <w:rStyle w:val="a9"/>
                <w:rFonts w:hint="eastAsia"/>
                <w:noProof/>
              </w:rPr>
              <w:t>层小节</w:t>
            </w:r>
            <w:r w:rsidR="00B25F68">
              <w:rPr>
                <w:noProof/>
                <w:webHidden/>
              </w:rPr>
              <w:tab/>
            </w:r>
            <w:r w:rsidR="00B25F68">
              <w:rPr>
                <w:noProof/>
                <w:webHidden/>
              </w:rPr>
              <w:fldChar w:fldCharType="begin"/>
            </w:r>
            <w:r w:rsidR="00B25F68">
              <w:rPr>
                <w:noProof/>
                <w:webHidden/>
              </w:rPr>
              <w:instrText xml:space="preserve"> PAGEREF _Toc434398877 \h </w:instrText>
            </w:r>
            <w:r w:rsidR="00B25F68">
              <w:rPr>
                <w:noProof/>
                <w:webHidden/>
              </w:rPr>
            </w:r>
            <w:r w:rsidR="00B25F68">
              <w:rPr>
                <w:noProof/>
                <w:webHidden/>
              </w:rPr>
              <w:fldChar w:fldCharType="separate"/>
            </w:r>
            <w:r w:rsidR="009D5078">
              <w:rPr>
                <w:noProof/>
                <w:webHidden/>
              </w:rPr>
              <w:t>1</w:t>
            </w:r>
            <w:r w:rsidR="00B25F68">
              <w:rPr>
                <w:noProof/>
                <w:webHidden/>
              </w:rPr>
              <w:fldChar w:fldCharType="end"/>
            </w:r>
          </w:hyperlink>
        </w:p>
        <w:p w:rsidR="00006FB0" w:rsidRDefault="00006FB0">
          <w:r>
            <w:rPr>
              <w:b/>
              <w:bCs/>
              <w:lang w:val="zh-CN"/>
            </w:rPr>
            <w:fldChar w:fldCharType="end"/>
          </w:r>
        </w:p>
      </w:sdtContent>
    </w:sdt>
    <w:p w:rsidR="006E2C91" w:rsidRDefault="006E2C91" w:rsidP="001730F3"/>
    <w:p w:rsidR="00B25F68" w:rsidRDefault="00775080" w:rsidP="001730F3">
      <w:pPr>
        <w:rPr>
          <w:noProof/>
        </w:rPr>
      </w:pPr>
      <w:r>
        <w:rPr>
          <w:rFonts w:hint="eastAsia"/>
        </w:rPr>
        <w:t xml:space="preserve"> </w:t>
      </w:r>
      <w:r w:rsidR="00B25F68">
        <w:rPr>
          <w:rFonts w:hint="eastAsia"/>
        </w:rPr>
        <w:t>图目录</w:t>
      </w:r>
      <w:r w:rsidR="00B25F68">
        <w:fldChar w:fldCharType="begin"/>
      </w:r>
      <w:r w:rsidR="00B25F68">
        <w:instrText xml:space="preserve"> </w:instrText>
      </w:r>
      <w:r w:rsidR="00B25F68">
        <w:rPr>
          <w:rFonts w:hint="eastAsia"/>
        </w:rPr>
        <w:instrText>TOC \h \z \c "</w:instrText>
      </w:r>
      <w:r w:rsidR="00B25F68">
        <w:rPr>
          <w:rFonts w:hint="eastAsia"/>
        </w:rPr>
        <w:instrText>图</w:instrText>
      </w:r>
      <w:r w:rsidR="00B25F68">
        <w:rPr>
          <w:rFonts w:hint="eastAsia"/>
        </w:rPr>
        <w:instrText>"</w:instrText>
      </w:r>
      <w:r w:rsidR="00B25F68">
        <w:instrText xml:space="preserve"> </w:instrText>
      </w:r>
      <w:r w:rsidR="00B25F68">
        <w:fldChar w:fldCharType="separate"/>
      </w:r>
    </w:p>
    <w:p w:rsidR="00B25F68" w:rsidRDefault="00BE4C18">
      <w:pPr>
        <w:pStyle w:val="af3"/>
        <w:tabs>
          <w:tab w:val="right" w:leader="dot" w:pos="8296"/>
        </w:tabs>
        <w:ind w:left="960" w:hanging="480"/>
        <w:rPr>
          <w:noProof/>
        </w:rPr>
      </w:pPr>
      <w:hyperlink w:anchor="_Toc434398826" w:history="1">
        <w:r w:rsidR="00B25F68" w:rsidRPr="00DA07A9">
          <w:rPr>
            <w:rStyle w:val="a9"/>
            <w:rFonts w:hint="eastAsia"/>
            <w:noProof/>
          </w:rPr>
          <w:t>图</w:t>
        </w:r>
        <w:r w:rsidR="00B25F68" w:rsidRPr="00DA07A9">
          <w:rPr>
            <w:rStyle w:val="a9"/>
            <w:noProof/>
          </w:rPr>
          <w:t xml:space="preserve"> 1</w:t>
        </w:r>
        <w:r w:rsidR="00B25F68">
          <w:rPr>
            <w:noProof/>
            <w:webHidden/>
          </w:rPr>
          <w:tab/>
        </w:r>
        <w:r w:rsidR="00B25F68">
          <w:rPr>
            <w:noProof/>
            <w:webHidden/>
          </w:rPr>
          <w:fldChar w:fldCharType="begin"/>
        </w:r>
        <w:r w:rsidR="00B25F68">
          <w:rPr>
            <w:noProof/>
            <w:webHidden/>
          </w:rPr>
          <w:instrText xml:space="preserve"> PAGEREF _Toc434398826 \h </w:instrText>
        </w:r>
        <w:r w:rsidR="00B25F68">
          <w:rPr>
            <w:noProof/>
            <w:webHidden/>
          </w:rPr>
        </w:r>
        <w:r w:rsidR="00B25F68">
          <w:rPr>
            <w:noProof/>
            <w:webHidden/>
          </w:rPr>
          <w:fldChar w:fldCharType="separate"/>
        </w:r>
        <w:r w:rsidR="009D5078">
          <w:rPr>
            <w:noProof/>
            <w:webHidden/>
          </w:rPr>
          <w:t>1</w:t>
        </w:r>
        <w:r w:rsidR="00B25F68">
          <w:rPr>
            <w:noProof/>
            <w:webHidden/>
          </w:rPr>
          <w:fldChar w:fldCharType="end"/>
        </w:r>
      </w:hyperlink>
    </w:p>
    <w:p w:rsidR="00B25F68" w:rsidRDefault="00B25F68" w:rsidP="001730F3"/>
    <w:p w:rsidR="008C4DB4" w:rsidRDefault="00B25F68" w:rsidP="001730F3">
      <w:r>
        <w:fldChar w:fldCharType="end"/>
      </w:r>
      <w:r>
        <w:t>表目录</w:t>
      </w:r>
    </w:p>
    <w:p w:rsidR="00B25F68" w:rsidRDefault="00B25F68">
      <w:pPr>
        <w:pStyle w:val="af3"/>
        <w:tabs>
          <w:tab w:val="right" w:leader="dot" w:pos="8296"/>
        </w:tabs>
        <w:ind w:left="960" w:hanging="480"/>
        <w:rPr>
          <w:noProof/>
          <w:sz w:val="21"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hyperlink w:anchor="_Toc434398841" w:history="1">
        <w:r w:rsidRPr="00AB1389">
          <w:rPr>
            <w:rStyle w:val="a9"/>
            <w:rFonts w:hint="eastAsia"/>
            <w:noProof/>
          </w:rPr>
          <w:t>表</w:t>
        </w:r>
        <w:r w:rsidRPr="00AB1389">
          <w:rPr>
            <w:rStyle w:val="a9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50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4DB4" w:rsidRDefault="00B25F68" w:rsidP="001730F3">
      <w:r>
        <w:fldChar w:fldCharType="end"/>
      </w:r>
    </w:p>
    <w:p w:rsidR="008C4DB4" w:rsidRDefault="008C4DB4" w:rsidP="001730F3"/>
    <w:p w:rsidR="00BB38BD" w:rsidRDefault="00BB38BD" w:rsidP="001730F3">
      <w:pPr>
        <w:sectPr w:rsidR="00BB38BD" w:rsidSect="00BB38BD"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5703E5" w:rsidRDefault="005703E5" w:rsidP="00AE6B43">
      <w:pPr>
        <w:pStyle w:val="Hirisun1"/>
      </w:pPr>
      <w:r>
        <w:rPr>
          <w:rFonts w:hint="eastAsia"/>
        </w:rPr>
        <w:lastRenderedPageBreak/>
        <w:t xml:space="preserve"> </w:t>
      </w:r>
    </w:p>
    <w:p w:rsidR="005703E5" w:rsidRPr="005703E5" w:rsidRDefault="00536405" w:rsidP="005703E5">
      <w:pPr>
        <w:pStyle w:val="1Hirisun"/>
      </w:pPr>
      <w:r>
        <w:rPr>
          <w:rFonts w:hint="eastAsia"/>
        </w:rPr>
        <w:t>U</w:t>
      </w:r>
      <w:r>
        <w:t>SB</w:t>
      </w:r>
    </w:p>
    <w:p w:rsidR="005703E5" w:rsidRPr="005703E5" w:rsidRDefault="00DA79E4" w:rsidP="005703E5">
      <w:pPr>
        <w:pStyle w:val="2Hirisun"/>
      </w:pPr>
      <w:bookmarkStart w:id="0" w:name="_Toc434398866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bookmarkEnd w:id="0"/>
    </w:p>
    <w:p w:rsidR="00430D00" w:rsidRDefault="00B25F68" w:rsidP="00406BD7">
      <w:pPr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_Ref434398698 \h</w:instrText>
      </w:r>
      <w:r>
        <w:instrText xml:space="preserve"> </w:instrText>
      </w:r>
      <w:r>
        <w:fldChar w:fldCharType="separate"/>
      </w:r>
      <w:r w:rsidR="009D5078">
        <w:rPr>
          <w:rFonts w:hint="eastAsia"/>
        </w:rPr>
        <w:t>图</w:t>
      </w:r>
      <w:r w:rsidR="009D5078">
        <w:rPr>
          <w:rFonts w:hint="eastAsia"/>
        </w:rPr>
        <w:t xml:space="preserve"> </w:t>
      </w:r>
      <w:r w:rsidR="009D5078">
        <w:rPr>
          <w:noProof/>
        </w:rPr>
        <w:t>1</w:t>
      </w:r>
      <w:r>
        <w:fldChar w:fldCharType="end"/>
      </w:r>
      <w:r>
        <w:t>所示：</w:t>
      </w:r>
    </w:p>
    <w:p w:rsidR="00B25F68" w:rsidRDefault="00B25F68" w:rsidP="00406BD7">
      <w:pPr>
        <w:ind w:firstLine="420"/>
      </w:pPr>
    </w:p>
    <w:p w:rsidR="00B25F68" w:rsidRDefault="00B25F68" w:rsidP="00B25F68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18DE18F5" wp14:editId="38187828">
            <wp:extent cx="8191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8" w:rsidRDefault="00B25F68" w:rsidP="00B25F68">
      <w:pPr>
        <w:pStyle w:val="af2"/>
        <w:jc w:val="center"/>
      </w:pPr>
      <w:bookmarkStart w:id="1" w:name="_Toc434398826"/>
      <w:bookmarkStart w:id="2" w:name="_Ref4343986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D5078">
        <w:rPr>
          <w:noProof/>
        </w:rPr>
        <w:t>1</w:t>
      </w:r>
      <w:bookmarkEnd w:id="1"/>
      <w:r>
        <w:fldChar w:fldCharType="end"/>
      </w:r>
      <w:bookmarkEnd w:id="2"/>
    </w:p>
    <w:p w:rsidR="00B25F68" w:rsidRDefault="00B25F68" w:rsidP="00406BD7">
      <w:pPr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_Ref434398786 \h</w:instrText>
      </w:r>
      <w:r>
        <w:instrText xml:space="preserve"> </w:instrText>
      </w:r>
      <w:r>
        <w:fldChar w:fldCharType="separate"/>
      </w:r>
      <w:r w:rsidR="009D5078">
        <w:rPr>
          <w:rFonts w:hint="eastAsia"/>
        </w:rPr>
        <w:t>表</w:t>
      </w:r>
      <w:r w:rsidR="009D5078">
        <w:rPr>
          <w:rFonts w:hint="eastAsia"/>
        </w:rPr>
        <w:t xml:space="preserve"> </w:t>
      </w:r>
      <w:r w:rsidR="009D5078">
        <w:rPr>
          <w:noProof/>
        </w:rPr>
        <w:t>1</w:t>
      </w:r>
      <w:r>
        <w:fldChar w:fldCharType="end"/>
      </w:r>
      <w:r>
        <w:t>所示：</w:t>
      </w:r>
    </w:p>
    <w:p w:rsidR="00B25F68" w:rsidRDefault="00B25F68" w:rsidP="00B25F68">
      <w:pPr>
        <w:pStyle w:val="af2"/>
        <w:keepNext/>
        <w:jc w:val="center"/>
      </w:pPr>
      <w:bookmarkStart w:id="3" w:name="_Toc434398841"/>
      <w:bookmarkStart w:id="4" w:name="_Ref43439878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D5078">
        <w:rPr>
          <w:noProof/>
        </w:rPr>
        <w:t>1</w:t>
      </w:r>
      <w:bookmarkEnd w:id="3"/>
      <w:r>
        <w:fldChar w:fldCharType="end"/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5F68" w:rsidTr="00B25F68">
        <w:tc>
          <w:tcPr>
            <w:tcW w:w="2130" w:type="dxa"/>
          </w:tcPr>
          <w:p w:rsidR="00B25F68" w:rsidRDefault="00B25F68" w:rsidP="00406BD7"/>
        </w:tc>
        <w:tc>
          <w:tcPr>
            <w:tcW w:w="2130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</w:tr>
      <w:tr w:rsidR="00B25F68" w:rsidTr="00B25F68">
        <w:tc>
          <w:tcPr>
            <w:tcW w:w="2130" w:type="dxa"/>
          </w:tcPr>
          <w:p w:rsidR="00B25F68" w:rsidRDefault="00B25F68" w:rsidP="00406BD7"/>
        </w:tc>
        <w:tc>
          <w:tcPr>
            <w:tcW w:w="2130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</w:tr>
      <w:tr w:rsidR="00B25F68" w:rsidTr="00B25F68">
        <w:tc>
          <w:tcPr>
            <w:tcW w:w="2130" w:type="dxa"/>
          </w:tcPr>
          <w:p w:rsidR="00B25F68" w:rsidRDefault="00B25F68" w:rsidP="00406BD7"/>
        </w:tc>
        <w:tc>
          <w:tcPr>
            <w:tcW w:w="2130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</w:tr>
      <w:tr w:rsidR="00B25F68" w:rsidTr="00B25F68">
        <w:tc>
          <w:tcPr>
            <w:tcW w:w="2130" w:type="dxa"/>
          </w:tcPr>
          <w:p w:rsidR="00B25F68" w:rsidRDefault="00B25F68" w:rsidP="00406BD7"/>
        </w:tc>
        <w:tc>
          <w:tcPr>
            <w:tcW w:w="2130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  <w:tc>
          <w:tcPr>
            <w:tcW w:w="2131" w:type="dxa"/>
          </w:tcPr>
          <w:p w:rsidR="00B25F68" w:rsidRDefault="00B25F68" w:rsidP="00406BD7"/>
        </w:tc>
      </w:tr>
    </w:tbl>
    <w:p w:rsidR="00B25F68" w:rsidRDefault="00B25F68" w:rsidP="00406BD7">
      <w:pPr>
        <w:ind w:firstLine="420"/>
      </w:pPr>
    </w:p>
    <w:p w:rsidR="00B25F68" w:rsidRDefault="00B25F68" w:rsidP="00406BD7">
      <w:pPr>
        <w:ind w:firstLine="420"/>
      </w:pPr>
    </w:p>
    <w:p w:rsidR="005703E5" w:rsidRPr="005703E5" w:rsidRDefault="00DA79E4" w:rsidP="005703E5">
      <w:pPr>
        <w:pStyle w:val="2Hirisun"/>
      </w:pPr>
      <w:bookmarkStart w:id="5" w:name="_Toc434398867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bookmarkEnd w:id="5"/>
    </w:p>
    <w:p w:rsidR="005703E5" w:rsidRDefault="005703E5" w:rsidP="00B25E17">
      <w:pPr>
        <w:ind w:left="360"/>
      </w:pPr>
    </w:p>
    <w:p w:rsidR="005703E5" w:rsidRPr="005703E5" w:rsidRDefault="00DA79E4" w:rsidP="005703E5">
      <w:pPr>
        <w:pStyle w:val="2Hirisun"/>
      </w:pPr>
      <w:bookmarkStart w:id="6" w:name="_Toc434398868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bookmarkEnd w:id="6"/>
    </w:p>
    <w:p w:rsidR="00A85EAC" w:rsidRDefault="00B25E17" w:rsidP="005703E5">
      <w:pPr>
        <w:ind w:firstLine="420"/>
      </w:pPr>
      <w:r>
        <w:rPr>
          <w:rFonts w:hint="eastAsia"/>
        </w:rPr>
        <w:t xml:space="preserve"> </w:t>
      </w:r>
    </w:p>
    <w:p w:rsidR="005703E5" w:rsidRDefault="005703E5" w:rsidP="005703E5">
      <w:pPr>
        <w:pStyle w:val="2Hirisun"/>
      </w:pPr>
      <w:bookmarkStart w:id="7" w:name="_Toc521463254"/>
      <w:bookmarkStart w:id="8" w:name="_Toc434398869"/>
      <w:r>
        <w:rPr>
          <w:rFonts w:hint="eastAsia"/>
        </w:rPr>
        <w:lastRenderedPageBreak/>
        <w:t>参考资料</w:t>
      </w:r>
      <w:bookmarkEnd w:id="7"/>
      <w:bookmarkEnd w:id="8"/>
    </w:p>
    <w:p w:rsidR="00D42DA4" w:rsidRDefault="00B25E17" w:rsidP="005928AC">
      <w:r>
        <w:rPr>
          <w:rFonts w:hint="eastAsia"/>
        </w:rPr>
        <w:t xml:space="preserve"> </w:t>
      </w:r>
    </w:p>
    <w:p w:rsidR="005703E5" w:rsidRDefault="005E35E1" w:rsidP="005703E5">
      <w:pPr>
        <w:pStyle w:val="1Hirisun"/>
      </w:pPr>
      <w:r>
        <w:rPr>
          <w:rFonts w:hint="eastAsia"/>
        </w:rPr>
        <w:t>I</w:t>
      </w:r>
      <w:r>
        <w:t>SP</w:t>
      </w:r>
      <w:bookmarkStart w:id="9" w:name="_GoBack"/>
      <w:bookmarkEnd w:id="9"/>
    </w:p>
    <w:p w:rsidR="005703E5" w:rsidRDefault="00DA79E4" w:rsidP="005703E5">
      <w:pPr>
        <w:pStyle w:val="2Hirisun"/>
      </w:pPr>
      <w:bookmarkStart w:id="10" w:name="_Toc434398871"/>
      <w:r>
        <w:rPr>
          <w:rFonts w:hint="eastAsia"/>
        </w:rPr>
        <w:t>第一节</w:t>
      </w:r>
      <w:bookmarkEnd w:id="10"/>
    </w:p>
    <w:p w:rsidR="00476CAB" w:rsidRPr="00200985" w:rsidRDefault="00B25E17" w:rsidP="005703E5">
      <w:pPr>
        <w:ind w:firstLine="420"/>
      </w:pPr>
      <w:r>
        <w:rPr>
          <w:rFonts w:hint="eastAsia"/>
        </w:rPr>
        <w:t xml:space="preserve"> </w:t>
      </w:r>
    </w:p>
    <w:p w:rsidR="005703E5" w:rsidRDefault="0011693C" w:rsidP="005703E5">
      <w:pPr>
        <w:ind w:firstLine="420"/>
      </w:pPr>
      <w:r>
        <w:rPr>
          <w:rFonts w:hint="eastAsia"/>
        </w:rPr>
        <w:t xml:space="preserve"> </w:t>
      </w:r>
    </w:p>
    <w:p w:rsidR="005703E5" w:rsidRDefault="00DA79E4" w:rsidP="005703E5">
      <w:pPr>
        <w:pStyle w:val="2Hirisun"/>
      </w:pPr>
      <w:bookmarkStart w:id="11" w:name="_Toc434398872"/>
      <w:r>
        <w:rPr>
          <w:rFonts w:hint="eastAsia"/>
        </w:rPr>
        <w:t>第二节</w:t>
      </w:r>
      <w:bookmarkEnd w:id="11"/>
    </w:p>
    <w:p w:rsidR="00D752D4" w:rsidRDefault="00B25E17" w:rsidP="005703E5">
      <w:pPr>
        <w:ind w:firstLine="420"/>
      </w:pPr>
      <w:r>
        <w:rPr>
          <w:rFonts w:hint="eastAsia"/>
        </w:rPr>
        <w:t xml:space="preserve"> </w:t>
      </w:r>
    </w:p>
    <w:p w:rsidR="000B3B08" w:rsidRPr="00D33F83" w:rsidRDefault="00D752D4" w:rsidP="00B25E17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 w:rsidR="00B25E17">
        <w:rPr>
          <w:rFonts w:hint="eastAsia"/>
        </w:rPr>
        <w:t xml:space="preserve"> </w:t>
      </w:r>
    </w:p>
    <w:p w:rsidR="005703E5" w:rsidRDefault="0095265C" w:rsidP="005703E5">
      <w:pPr>
        <w:ind w:firstLine="420"/>
      </w:pPr>
      <w:r>
        <w:rPr>
          <w:rFonts w:hint="eastAsia"/>
        </w:rPr>
        <w:t xml:space="preserve"> </w:t>
      </w:r>
    </w:p>
    <w:p w:rsidR="005703E5" w:rsidRDefault="00DA79E4" w:rsidP="005703E5">
      <w:pPr>
        <w:pStyle w:val="1Hirisun"/>
      </w:pPr>
      <w:bookmarkStart w:id="12" w:name="_Toc434398873"/>
      <w:r>
        <w:rPr>
          <w:rFonts w:hint="eastAsia"/>
        </w:rPr>
        <w:t>第三章</w:t>
      </w:r>
      <w:bookmarkEnd w:id="12"/>
      <w:r w:rsidR="005703E5">
        <w:rPr>
          <w:rFonts w:hint="eastAsia"/>
        </w:rPr>
        <w:t xml:space="preserve"> </w:t>
      </w:r>
    </w:p>
    <w:p w:rsidR="005703E5" w:rsidRDefault="00DA79E4" w:rsidP="005703E5">
      <w:pPr>
        <w:pStyle w:val="2Hirisun"/>
      </w:pPr>
      <w:bookmarkStart w:id="13" w:name="_Toc434398874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bookmarkEnd w:id="13"/>
    </w:p>
    <w:p w:rsidR="006F4027" w:rsidRDefault="00DA79E4" w:rsidP="006F4027">
      <w:pPr>
        <w:pStyle w:val="3Hirisun"/>
      </w:pPr>
      <w:bookmarkStart w:id="14" w:name="_Toc434398875"/>
      <w:r>
        <w:rPr>
          <w:rFonts w:hint="eastAsia"/>
        </w:rPr>
        <w:t>第</w:t>
      </w:r>
      <w:r w:rsidR="00E517A8">
        <w:rPr>
          <w:rFonts w:hint="eastAsia"/>
        </w:rPr>
        <w:t>2</w:t>
      </w:r>
      <w:r w:rsidR="00E517A8">
        <w:rPr>
          <w:rFonts w:hint="eastAsia"/>
        </w:rPr>
        <w:t>层</w:t>
      </w:r>
      <w:r>
        <w:rPr>
          <w:rFonts w:hint="eastAsia"/>
        </w:rPr>
        <w:t>小节</w:t>
      </w:r>
      <w:bookmarkEnd w:id="14"/>
    </w:p>
    <w:p w:rsidR="00F719D6" w:rsidRDefault="00F719D6" w:rsidP="00F719D6">
      <w:pPr>
        <w:rPr>
          <w:rFonts w:ascii="Arial" w:eastAsia="宋体" w:hAnsi="Arial" w:cs="Times New Roman"/>
          <w:kern w:val="0"/>
          <w:szCs w:val="21"/>
        </w:rPr>
      </w:pPr>
    </w:p>
    <w:p w:rsidR="00F719D6" w:rsidRDefault="00F719D6" w:rsidP="00F719D6"/>
    <w:p w:rsidR="005703E5" w:rsidRDefault="00DA79E4" w:rsidP="005703E5">
      <w:pPr>
        <w:pStyle w:val="2Hirisun"/>
      </w:pPr>
      <w:bookmarkStart w:id="15" w:name="_Toc434398876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bookmarkEnd w:id="15"/>
    </w:p>
    <w:p w:rsidR="00E517A8" w:rsidRPr="00E517A8" w:rsidRDefault="00E517A8" w:rsidP="00E517A8">
      <w:pPr>
        <w:pStyle w:val="3Hirisun"/>
        <w:tabs>
          <w:tab w:val="num" w:pos="360"/>
        </w:tabs>
        <w:ind w:left="0" w:firstLine="0"/>
      </w:pPr>
      <w:bookmarkStart w:id="16" w:name="_Toc434398877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层小节</w:t>
      </w:r>
      <w:bookmarkEnd w:id="16"/>
    </w:p>
    <w:p w:rsidR="005703E5" w:rsidRPr="005703E5" w:rsidRDefault="005703E5" w:rsidP="005703E5">
      <w:pPr>
        <w:pStyle w:val="4Hirisun"/>
      </w:pPr>
      <w:bookmarkStart w:id="17" w:name="_Toc521463262"/>
      <w:r>
        <w:rPr>
          <w:rFonts w:hint="eastAsia"/>
        </w:rPr>
        <w:t>精度</w:t>
      </w:r>
      <w:bookmarkEnd w:id="17"/>
    </w:p>
    <w:p w:rsidR="005703E5" w:rsidRDefault="00B25E17" w:rsidP="005703E5">
      <w:pPr>
        <w:ind w:firstLine="420"/>
      </w:pPr>
      <w:r>
        <w:rPr>
          <w:rFonts w:hint="eastAsia"/>
        </w:rPr>
        <w:t xml:space="preserve"> </w:t>
      </w:r>
    </w:p>
    <w:p w:rsidR="005703E5" w:rsidRDefault="005703E5" w:rsidP="005703E5">
      <w:pPr>
        <w:pStyle w:val="4Hirisun"/>
      </w:pPr>
    </w:p>
    <w:p w:rsidR="005703E5" w:rsidRDefault="005703E5" w:rsidP="00B25E17">
      <w:pPr>
        <w:ind w:left="780"/>
      </w:pPr>
    </w:p>
    <w:p w:rsidR="005A7A22" w:rsidRPr="005703E5" w:rsidRDefault="00B25E17" w:rsidP="005A7A22">
      <w:pPr>
        <w:ind w:firstLine="420"/>
      </w:pPr>
      <w:r>
        <w:rPr>
          <w:rFonts w:hint="eastAsia"/>
        </w:rPr>
        <w:t xml:space="preserve">  </w:t>
      </w:r>
    </w:p>
    <w:sectPr w:rsidR="005A7A22" w:rsidRPr="005703E5" w:rsidSect="00BB38BD">
      <w:head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18" w:rsidRDefault="00BE4C18" w:rsidP="006E2C91">
      <w:r>
        <w:separator/>
      </w:r>
    </w:p>
  </w:endnote>
  <w:endnote w:type="continuationSeparator" w:id="0">
    <w:p w:rsidR="00BE4C18" w:rsidRDefault="00BE4C18" w:rsidP="006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743979"/>
      <w:docPartObj>
        <w:docPartGallery w:val="Page Numbers (Bottom of Page)"/>
        <w:docPartUnique/>
      </w:docPartObj>
    </w:sdtPr>
    <w:sdtEndPr/>
    <w:sdtContent>
      <w:sdt>
        <w:sdtPr>
          <w:id w:val="377292041"/>
          <w:docPartObj>
            <w:docPartGallery w:val="Page Numbers (Top of Page)"/>
            <w:docPartUnique/>
          </w:docPartObj>
        </w:sdtPr>
        <w:sdtEndPr/>
        <w:sdtContent>
          <w:p w:rsidR="004E301B" w:rsidRDefault="004E301B" w:rsidP="009D0F94">
            <w:pPr>
              <w:pStyle w:val="a7"/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sdt>
              <w:sdtPr>
                <w:id w:val="-1380088411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166817">
                  <w:rPr>
                    <w:sz w:val="21"/>
                    <w:szCs w:val="21"/>
                    <w:lang w:val="zh-CN"/>
                  </w:rPr>
                  <w:t xml:space="preserve"> 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b/>
                    <w:bCs/>
                    <w:sz w:val="21"/>
                    <w:szCs w:val="21"/>
                  </w:rPr>
                  <w:instrText>PAGE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831C9A">
                  <w:rPr>
                    <w:b/>
                    <w:bCs/>
                    <w:noProof/>
                    <w:sz w:val="21"/>
                    <w:szCs w:val="21"/>
                  </w:rPr>
                  <w:t>2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  <w:r w:rsidRPr="00166817">
                  <w:rPr>
                    <w:sz w:val="21"/>
                    <w:szCs w:val="21"/>
                    <w:lang w:val="zh-CN"/>
                  </w:rPr>
                  <w:t xml:space="preserve"> / 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rFonts w:hint="eastAsia"/>
                    <w:b/>
                    <w:bCs/>
                    <w:sz w:val="21"/>
                    <w:szCs w:val="21"/>
                  </w:rPr>
                  <w:instrText>=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b/>
                    <w:bCs/>
                    <w:sz w:val="21"/>
                    <w:szCs w:val="21"/>
                  </w:rPr>
                  <w:instrText xml:space="preserve"> NUMPAGES 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9D5078">
                  <w:rPr>
                    <w:b/>
                    <w:bCs/>
                    <w:noProof/>
                    <w:sz w:val="21"/>
                    <w:szCs w:val="21"/>
                  </w:rPr>
                  <w:instrText>2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  <w:r w:rsidRPr="00166817">
                  <w:rPr>
                    <w:rFonts w:hint="eastAsia"/>
                    <w:b/>
                    <w:bCs/>
                    <w:sz w:val="21"/>
                    <w:szCs w:val="21"/>
                  </w:rPr>
                  <w:instrText xml:space="preserve"> -4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9D5078">
                  <w:rPr>
                    <w:b/>
                    <w:bCs/>
                    <w:noProof/>
                    <w:sz w:val="21"/>
                    <w:szCs w:val="21"/>
                  </w:rPr>
                  <w:t>-2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</w:sdtContent>
            </w:sdt>
          </w:p>
        </w:sdtContent>
      </w:sdt>
    </w:sdtContent>
  </w:sdt>
  <w:p w:rsidR="004E301B" w:rsidRDefault="004E30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43665"/>
      <w:docPartObj>
        <w:docPartGallery w:val="Page Numbers (Bottom of Page)"/>
        <w:docPartUnique/>
      </w:docPartObj>
    </w:sdtPr>
    <w:sdtEndPr/>
    <w:sdtContent>
      <w:sdt>
        <w:sdtPr>
          <w:id w:val="951823161"/>
          <w:docPartObj>
            <w:docPartGallery w:val="Page Numbers (Top of Page)"/>
            <w:docPartUnique/>
          </w:docPartObj>
        </w:sdtPr>
        <w:sdtEndPr/>
        <w:sdtContent>
          <w:p w:rsidR="004E301B" w:rsidRDefault="00B25F68" w:rsidP="00B25F68">
            <w:pPr>
              <w:pStyle w:val="a7"/>
              <w:jc w:val="center"/>
            </w:pPr>
            <w:r w:rsidRPr="00B25F68">
              <w:rPr>
                <w:b/>
                <w:bCs/>
                <w:noProof/>
              </w:rPr>
              <w:t xml:space="preserve"> </w:t>
            </w:r>
            <w:r w:rsidRPr="00B25F68"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>PAGE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460227">
              <w:rPr>
                <w:b/>
                <w:bCs/>
                <w:noProof/>
              </w:rPr>
              <w:t>3</w:t>
            </w:r>
            <w:r w:rsidRPr="00B25F68">
              <w:rPr>
                <w:b/>
                <w:bCs/>
                <w:noProof/>
              </w:rPr>
              <w:fldChar w:fldCharType="end"/>
            </w:r>
            <w:r w:rsidRPr="00B25F68">
              <w:rPr>
                <w:b/>
                <w:bCs/>
                <w:noProof/>
              </w:rPr>
              <w:t xml:space="preserve"> / </w:t>
            </w:r>
            <w:r w:rsidRPr="00B25F68">
              <w:rPr>
                <w:b/>
                <w:bCs/>
                <w:noProof/>
              </w:rPr>
              <w:fldChar w:fldCharType="begin"/>
            </w:r>
            <w:r w:rsidRPr="00B25F68">
              <w:rPr>
                <w:b/>
                <w:bCs/>
                <w:noProof/>
              </w:rPr>
              <w:instrText xml:space="preserve"> SECTIONPAGES  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460227">
              <w:rPr>
                <w:b/>
                <w:bCs/>
                <w:noProof/>
              </w:rPr>
              <w:t>3</w:t>
            </w:r>
            <w:r w:rsidRPr="00B25F68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1016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E301B" w:rsidRDefault="00B25F68" w:rsidP="00B25F68">
            <w:pPr>
              <w:pStyle w:val="a7"/>
              <w:jc w:val="center"/>
            </w:pPr>
            <w:r w:rsidRPr="00B25F68">
              <w:rPr>
                <w:b/>
                <w:bCs/>
                <w:noProof/>
              </w:rPr>
              <w:t xml:space="preserve"> </w:t>
            </w:r>
            <w:r w:rsidRPr="00B25F68"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>PAGE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460227">
              <w:rPr>
                <w:b/>
                <w:bCs/>
                <w:noProof/>
              </w:rPr>
              <w:t>1</w:t>
            </w:r>
            <w:r w:rsidRPr="00B25F68">
              <w:rPr>
                <w:b/>
                <w:bCs/>
                <w:noProof/>
              </w:rPr>
              <w:fldChar w:fldCharType="end"/>
            </w:r>
            <w:r w:rsidRPr="00B25F68">
              <w:rPr>
                <w:b/>
                <w:bCs/>
                <w:noProof/>
              </w:rPr>
              <w:t xml:space="preserve"> / </w:t>
            </w:r>
            <w:r w:rsidRPr="00B25F68">
              <w:rPr>
                <w:b/>
                <w:bCs/>
                <w:noProof/>
              </w:rPr>
              <w:fldChar w:fldCharType="begin"/>
            </w:r>
            <w:r w:rsidRPr="00B25F68">
              <w:rPr>
                <w:b/>
                <w:bCs/>
                <w:noProof/>
              </w:rPr>
              <w:instrText xml:space="preserve"> SECTIONPAGES  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460227">
              <w:rPr>
                <w:b/>
                <w:bCs/>
                <w:noProof/>
              </w:rPr>
              <w:t>3</w:t>
            </w:r>
            <w:r w:rsidRPr="00B25F68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18" w:rsidRDefault="00BE4C18" w:rsidP="006E2C91">
      <w:r>
        <w:separator/>
      </w:r>
    </w:p>
  </w:footnote>
  <w:footnote w:type="continuationSeparator" w:id="0">
    <w:p w:rsidR="00BE4C18" w:rsidRDefault="00BE4C18" w:rsidP="006E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DA79E4" w:rsidRDefault="004E301B" w:rsidP="00DA79E4">
    <w:r w:rsidRPr="00DA79E4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proofErr w:type="spellStart"/>
    <w:r>
      <w:rPr>
        <w:rFonts w:hint="eastAsia"/>
      </w:rPr>
      <w:t>H</w:t>
    </w:r>
    <w:r>
      <w:t>anoch</w:t>
    </w:r>
    <w:proofErr w:type="spellEnd"/>
    <w:r>
      <w:t xml:space="preserve"> Thomas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proofErr w:type="spellStart"/>
    <w:r>
      <w:rPr>
        <w:rFonts w:hint="eastAsia"/>
      </w:rPr>
      <w:t>H</w:t>
    </w:r>
    <w:r>
      <w:t>anoch</w:t>
    </w:r>
    <w:proofErr w:type="spellEnd"/>
    <w:r>
      <w:t xml:space="preserve"> Thomas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proofErr w:type="spellStart"/>
    <w:r>
      <w:rPr>
        <w:rFonts w:hint="eastAsia"/>
      </w:rPr>
      <w:t>H</w:t>
    </w:r>
    <w:r>
      <w:t>anoch</w:t>
    </w:r>
    <w:proofErr w:type="spellEnd"/>
    <w:r>
      <w:t xml:space="preserve"> Thomas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proofErr w:type="spellStart"/>
    <w:r>
      <w:rPr>
        <w:rFonts w:hint="eastAsia"/>
      </w:rPr>
      <w:t>H</w:t>
    </w:r>
    <w:r>
      <w:t>anoch</w:t>
    </w:r>
    <w:proofErr w:type="spellEnd"/>
    <w:r>
      <w:t xml:space="preserve">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F61612"/>
    <w:multiLevelType w:val="hybridMultilevel"/>
    <w:tmpl w:val="12AA795A"/>
    <w:lvl w:ilvl="0" w:tplc="B732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24AF7"/>
    <w:multiLevelType w:val="hybridMultilevel"/>
    <w:tmpl w:val="FF20FD1E"/>
    <w:lvl w:ilvl="0" w:tplc="89DA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3B945F99"/>
    <w:multiLevelType w:val="hybridMultilevel"/>
    <w:tmpl w:val="C0D076AC"/>
    <w:lvl w:ilvl="0" w:tplc="2CC03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B3C91"/>
    <w:multiLevelType w:val="multilevel"/>
    <w:tmpl w:val="4B8A67DE"/>
    <w:lvl w:ilvl="0">
      <w:start w:val="1"/>
      <w:numFmt w:val="chineseCountingThousand"/>
      <w:pStyle w:val="1Hirisun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Hirisun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Hirisun"/>
      <w:isLgl/>
      <w:suff w:val="space"/>
      <w:lvlText w:val="%1.%2.%3 "/>
      <w:lvlJc w:val="left"/>
      <w:pPr>
        <w:ind w:left="907" w:hanging="907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Hirisun"/>
      <w:isLgl/>
      <w:suff w:val="space"/>
      <w:lvlText w:val="%1.%2.%3.%4 "/>
      <w:lvlJc w:val="left"/>
      <w:pPr>
        <w:ind w:left="1021" w:hanging="1021"/>
      </w:pPr>
      <w:rPr>
        <w:rFonts w:cs="Aharoni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Hirisun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Hirisun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Hirisun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Hirisun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ED5388F"/>
    <w:multiLevelType w:val="hybridMultilevel"/>
    <w:tmpl w:val="F22E90DE"/>
    <w:lvl w:ilvl="0" w:tplc="E1BC6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D6F53"/>
    <w:multiLevelType w:val="hybridMultilevel"/>
    <w:tmpl w:val="BD2A8304"/>
    <w:lvl w:ilvl="0" w:tplc="5F00F20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EEB71A1"/>
    <w:multiLevelType w:val="hybridMultilevel"/>
    <w:tmpl w:val="592C5702"/>
    <w:lvl w:ilvl="0" w:tplc="22765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6660342"/>
    <w:multiLevelType w:val="hybridMultilevel"/>
    <w:tmpl w:val="AB8E126C"/>
    <w:lvl w:ilvl="0" w:tplc="5F00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8"/>
    <w:rsid w:val="000050B6"/>
    <w:rsid w:val="00006FB0"/>
    <w:rsid w:val="0003552B"/>
    <w:rsid w:val="00054784"/>
    <w:rsid w:val="00070351"/>
    <w:rsid w:val="000B3B08"/>
    <w:rsid w:val="000C4496"/>
    <w:rsid w:val="000D245B"/>
    <w:rsid w:val="00104468"/>
    <w:rsid w:val="0011693C"/>
    <w:rsid w:val="001239C0"/>
    <w:rsid w:val="00142884"/>
    <w:rsid w:val="001433A3"/>
    <w:rsid w:val="00145DBD"/>
    <w:rsid w:val="00150B1E"/>
    <w:rsid w:val="00166817"/>
    <w:rsid w:val="001730F3"/>
    <w:rsid w:val="00181DB2"/>
    <w:rsid w:val="00182A28"/>
    <w:rsid w:val="001B015C"/>
    <w:rsid w:val="001C234B"/>
    <w:rsid w:val="001C3F24"/>
    <w:rsid w:val="001C6FAD"/>
    <w:rsid w:val="001F511F"/>
    <w:rsid w:val="00200985"/>
    <w:rsid w:val="00236717"/>
    <w:rsid w:val="00236FF8"/>
    <w:rsid w:val="00280A7B"/>
    <w:rsid w:val="002A028C"/>
    <w:rsid w:val="00366339"/>
    <w:rsid w:val="003C0A2F"/>
    <w:rsid w:val="003F330A"/>
    <w:rsid w:val="00406BD7"/>
    <w:rsid w:val="00430D00"/>
    <w:rsid w:val="004311D3"/>
    <w:rsid w:val="00450435"/>
    <w:rsid w:val="00460227"/>
    <w:rsid w:val="004639AC"/>
    <w:rsid w:val="00473151"/>
    <w:rsid w:val="00474E58"/>
    <w:rsid w:val="00476CAB"/>
    <w:rsid w:val="00480FE5"/>
    <w:rsid w:val="00493375"/>
    <w:rsid w:val="004A78D4"/>
    <w:rsid w:val="004C65B3"/>
    <w:rsid w:val="004E301B"/>
    <w:rsid w:val="00501164"/>
    <w:rsid w:val="00536405"/>
    <w:rsid w:val="0055727D"/>
    <w:rsid w:val="00562AAB"/>
    <w:rsid w:val="005703E5"/>
    <w:rsid w:val="00584F45"/>
    <w:rsid w:val="005928AC"/>
    <w:rsid w:val="00593F8B"/>
    <w:rsid w:val="005A4BC6"/>
    <w:rsid w:val="005A7A22"/>
    <w:rsid w:val="005C68E0"/>
    <w:rsid w:val="005E12B0"/>
    <w:rsid w:val="005E35E1"/>
    <w:rsid w:val="006034FE"/>
    <w:rsid w:val="006166F5"/>
    <w:rsid w:val="006211D2"/>
    <w:rsid w:val="006234C5"/>
    <w:rsid w:val="006643D7"/>
    <w:rsid w:val="00684622"/>
    <w:rsid w:val="006907A0"/>
    <w:rsid w:val="006E2C91"/>
    <w:rsid w:val="006E642C"/>
    <w:rsid w:val="006F4027"/>
    <w:rsid w:val="006F717A"/>
    <w:rsid w:val="00735994"/>
    <w:rsid w:val="00745639"/>
    <w:rsid w:val="00767852"/>
    <w:rsid w:val="00775080"/>
    <w:rsid w:val="007A154D"/>
    <w:rsid w:val="007D5CE4"/>
    <w:rsid w:val="00803712"/>
    <w:rsid w:val="00831C9A"/>
    <w:rsid w:val="00852BFD"/>
    <w:rsid w:val="00866FAE"/>
    <w:rsid w:val="008676BC"/>
    <w:rsid w:val="00893E3D"/>
    <w:rsid w:val="00894EEC"/>
    <w:rsid w:val="008C4DB4"/>
    <w:rsid w:val="008F045F"/>
    <w:rsid w:val="009232D7"/>
    <w:rsid w:val="0095265C"/>
    <w:rsid w:val="009A6DDA"/>
    <w:rsid w:val="009D0F94"/>
    <w:rsid w:val="009D5078"/>
    <w:rsid w:val="009E5B82"/>
    <w:rsid w:val="00A00325"/>
    <w:rsid w:val="00A324BB"/>
    <w:rsid w:val="00A458DD"/>
    <w:rsid w:val="00A46004"/>
    <w:rsid w:val="00A631A9"/>
    <w:rsid w:val="00A85EAC"/>
    <w:rsid w:val="00AB25CD"/>
    <w:rsid w:val="00AE6B43"/>
    <w:rsid w:val="00AF48B9"/>
    <w:rsid w:val="00B10F2F"/>
    <w:rsid w:val="00B25E17"/>
    <w:rsid w:val="00B25F68"/>
    <w:rsid w:val="00B449AE"/>
    <w:rsid w:val="00B66BE7"/>
    <w:rsid w:val="00B672E1"/>
    <w:rsid w:val="00B6756E"/>
    <w:rsid w:val="00B73350"/>
    <w:rsid w:val="00B7434B"/>
    <w:rsid w:val="00BA08EB"/>
    <w:rsid w:val="00BB38BD"/>
    <w:rsid w:val="00BC13A3"/>
    <w:rsid w:val="00BC6CBE"/>
    <w:rsid w:val="00BD4C0F"/>
    <w:rsid w:val="00BE4C18"/>
    <w:rsid w:val="00C0107F"/>
    <w:rsid w:val="00C53A38"/>
    <w:rsid w:val="00C74AE3"/>
    <w:rsid w:val="00CA08BA"/>
    <w:rsid w:val="00CA3262"/>
    <w:rsid w:val="00CB1928"/>
    <w:rsid w:val="00D33F83"/>
    <w:rsid w:val="00D42D91"/>
    <w:rsid w:val="00D42DA4"/>
    <w:rsid w:val="00D752D4"/>
    <w:rsid w:val="00DA79E4"/>
    <w:rsid w:val="00DE5F1B"/>
    <w:rsid w:val="00E040C3"/>
    <w:rsid w:val="00E274D0"/>
    <w:rsid w:val="00E517A8"/>
    <w:rsid w:val="00E66DA9"/>
    <w:rsid w:val="00E8089C"/>
    <w:rsid w:val="00EB09C7"/>
    <w:rsid w:val="00F371AB"/>
    <w:rsid w:val="00F54362"/>
    <w:rsid w:val="00F6751C"/>
    <w:rsid w:val="00F719D6"/>
    <w:rsid w:val="00F939A9"/>
    <w:rsid w:val="00FB1CDF"/>
    <w:rsid w:val="00FB351C"/>
    <w:rsid w:val="00FD5BD9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2CDA"/>
  <w15:docId w15:val="{6613A616-0441-4D5F-826F-20EA778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08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173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73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2C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0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irisun1">
    <w:name w:val="正文（Hirisun）"/>
    <w:qFormat/>
    <w:rsid w:val="00AE6B43"/>
    <w:pPr>
      <w:spacing w:line="360" w:lineRule="auto"/>
      <w:ind w:firstLineChars="200" w:firstLine="480"/>
    </w:pPr>
    <w:rPr>
      <w:rFonts w:ascii="Arial" w:eastAsia="宋体" w:hAnsi="Arial" w:cs="Times New Roman"/>
      <w:kern w:val="0"/>
      <w:sz w:val="24"/>
      <w:szCs w:val="21"/>
    </w:rPr>
  </w:style>
  <w:style w:type="paragraph" w:customStyle="1" w:styleId="Hirisun2">
    <w:name w:val="封面副标题（Hirisun）"/>
    <w:basedOn w:val="a3"/>
    <w:qFormat/>
    <w:rsid w:val="006E2C91"/>
    <w:pPr>
      <w:widowControl/>
      <w:spacing w:before="0" w:after="0" w:line="300" w:lineRule="auto"/>
      <w:outlineLvl w:val="9"/>
    </w:pPr>
    <w:rPr>
      <w:rFonts w:ascii="Arial" w:eastAsia="黑体" w:hAnsi="Arial" w:cs="Arial"/>
      <w:kern w:val="0"/>
      <w:sz w:val="30"/>
    </w:rPr>
  </w:style>
  <w:style w:type="paragraph" w:customStyle="1" w:styleId="1Hirisun">
    <w:name w:val="标题 1（Hirisun）"/>
    <w:basedOn w:val="1"/>
    <w:next w:val="Hirisun1"/>
    <w:qFormat/>
    <w:rsid w:val="006E2C91"/>
    <w:pPr>
      <w:numPr>
        <w:numId w:val="1"/>
      </w:numPr>
      <w:spacing w:before="600" w:line="576" w:lineRule="auto"/>
      <w:jc w:val="left"/>
    </w:pPr>
    <w:rPr>
      <w:rFonts w:ascii="Arial" w:eastAsia="黑体" w:hAnsi="Arial" w:cs="Times New Roman"/>
    </w:rPr>
  </w:style>
  <w:style w:type="paragraph" w:customStyle="1" w:styleId="2Hirisun">
    <w:name w:val="标题 2（Hirisun）"/>
    <w:basedOn w:val="2"/>
    <w:next w:val="Hirisun1"/>
    <w:qFormat/>
    <w:rsid w:val="006E2C91"/>
    <w:pPr>
      <w:numPr>
        <w:ilvl w:val="1"/>
        <w:numId w:val="1"/>
      </w:numPr>
      <w:spacing w:line="415" w:lineRule="auto"/>
      <w:jc w:val="left"/>
    </w:pPr>
    <w:rPr>
      <w:rFonts w:ascii="Arial" w:eastAsia="黑体" w:hAnsi="Arial" w:cs="Times New Roman"/>
      <w:bCs w:val="0"/>
    </w:rPr>
  </w:style>
  <w:style w:type="paragraph" w:customStyle="1" w:styleId="3Hirisun">
    <w:name w:val="标题 3（Hirisun）"/>
    <w:basedOn w:val="3"/>
    <w:next w:val="Hirisun1"/>
    <w:qFormat/>
    <w:rsid w:val="006E2C91"/>
    <w:pPr>
      <w:numPr>
        <w:ilvl w:val="2"/>
        <w:numId w:val="1"/>
      </w:numPr>
      <w:tabs>
        <w:tab w:val="left" w:pos="960"/>
      </w:tabs>
      <w:spacing w:line="415" w:lineRule="auto"/>
      <w:jc w:val="left"/>
    </w:pPr>
    <w:rPr>
      <w:rFonts w:ascii="Arial" w:eastAsia="黑体" w:hAnsi="Arial" w:cs="Times New Roman"/>
      <w:bCs w:val="0"/>
      <w:kern w:val="0"/>
      <w:sz w:val="30"/>
      <w:szCs w:val="30"/>
    </w:rPr>
  </w:style>
  <w:style w:type="paragraph" w:customStyle="1" w:styleId="4Hirisun">
    <w:name w:val="标题 4（Hirisun）"/>
    <w:basedOn w:val="4"/>
    <w:next w:val="Hirisun1"/>
    <w:qFormat/>
    <w:rsid w:val="006E2C91"/>
    <w:pPr>
      <w:widowControl/>
      <w:numPr>
        <w:ilvl w:val="3"/>
        <w:numId w:val="1"/>
      </w:numPr>
      <w:tabs>
        <w:tab w:val="num" w:pos="360"/>
      </w:tabs>
      <w:spacing w:after="156"/>
      <w:ind w:left="0" w:firstLine="0"/>
      <w:jc w:val="left"/>
    </w:pPr>
    <w:rPr>
      <w:rFonts w:ascii="Arial" w:eastAsia="黑体" w:hAnsi="Arial" w:cs="Times New Roman"/>
      <w:bCs w:val="0"/>
      <w:kern w:val="0"/>
    </w:rPr>
  </w:style>
  <w:style w:type="paragraph" w:customStyle="1" w:styleId="5Hirisun">
    <w:name w:val="标题 5（有编号）（Hirisun）"/>
    <w:basedOn w:val="a"/>
    <w:next w:val="Hirisun1"/>
    <w:qFormat/>
    <w:rsid w:val="006E2C91"/>
    <w:pPr>
      <w:keepNext/>
      <w:keepLines/>
      <w:numPr>
        <w:ilvl w:val="4"/>
        <w:numId w:val="1"/>
      </w:numPr>
      <w:spacing w:before="280" w:after="156" w:line="377" w:lineRule="auto"/>
      <w:jc w:val="left"/>
      <w:outlineLvl w:val="4"/>
    </w:pPr>
    <w:rPr>
      <w:rFonts w:ascii="Arial" w:eastAsia="黑体" w:hAnsi="Arial" w:cs="Times New Roman"/>
      <w:b/>
      <w:kern w:val="0"/>
      <w:szCs w:val="28"/>
    </w:rPr>
  </w:style>
  <w:style w:type="paragraph" w:customStyle="1" w:styleId="6Hirisun">
    <w:name w:val="标题 6（有编号）（Hirisun）"/>
    <w:basedOn w:val="a"/>
    <w:next w:val="Hirisun1"/>
    <w:qFormat/>
    <w:rsid w:val="006E2C91"/>
    <w:pPr>
      <w:keepNext/>
      <w:keepLines/>
      <w:numPr>
        <w:ilvl w:val="5"/>
        <w:numId w:val="1"/>
      </w:numPr>
      <w:spacing w:before="240" w:after="64" w:line="319" w:lineRule="auto"/>
      <w:jc w:val="left"/>
      <w:outlineLvl w:val="5"/>
    </w:pPr>
    <w:rPr>
      <w:rFonts w:ascii="Arial" w:eastAsia="黑体" w:hAnsi="Arial" w:cs="Times New Roman"/>
      <w:b/>
      <w:kern w:val="0"/>
      <w:szCs w:val="24"/>
    </w:rPr>
  </w:style>
  <w:style w:type="paragraph" w:customStyle="1" w:styleId="Hirisun">
    <w:name w:val="插图标注（Hirisun）"/>
    <w:next w:val="Hirisun1"/>
    <w:rsid w:val="006E2C91"/>
    <w:pPr>
      <w:numPr>
        <w:ilvl w:val="6"/>
        <w:numId w:val="1"/>
      </w:numPr>
      <w:spacing w:after="156"/>
      <w:jc w:val="center"/>
    </w:pPr>
    <w:rPr>
      <w:rFonts w:ascii="Arial" w:eastAsia="宋体" w:hAnsi="Arial" w:cs="Arial"/>
      <w:kern w:val="0"/>
      <w:szCs w:val="21"/>
    </w:rPr>
  </w:style>
  <w:style w:type="paragraph" w:customStyle="1" w:styleId="Hirisun0">
    <w:name w:val="表格标注（Hirisun）"/>
    <w:basedOn w:val="Hirisun"/>
    <w:next w:val="Hirisun1"/>
    <w:rsid w:val="006E2C91"/>
    <w:pPr>
      <w:numPr>
        <w:ilvl w:val="7"/>
      </w:numPr>
    </w:pPr>
  </w:style>
  <w:style w:type="paragraph" w:styleId="a3">
    <w:name w:val="Title"/>
    <w:basedOn w:val="a"/>
    <w:next w:val="a"/>
    <w:link w:val="a4"/>
    <w:uiPriority w:val="10"/>
    <w:qFormat/>
    <w:rsid w:val="006E2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2C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E2C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2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C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C9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B09C7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8C4DB4"/>
    <w:pPr>
      <w:ind w:leftChars="200" w:left="420"/>
    </w:pPr>
  </w:style>
  <w:style w:type="character" w:styleId="a9">
    <w:name w:val="Hyperlink"/>
    <w:basedOn w:val="a0"/>
    <w:uiPriority w:val="99"/>
    <w:unhideWhenUsed/>
    <w:rsid w:val="008C4DB4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C4D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8C4D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link w:val="ad"/>
    <w:uiPriority w:val="1"/>
    <w:qFormat/>
    <w:rsid w:val="008C4DB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C4DB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8C4DB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C4DB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06F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73151"/>
    <w:pPr>
      <w:ind w:leftChars="400" w:left="840"/>
    </w:pPr>
  </w:style>
  <w:style w:type="paragraph" w:styleId="af0">
    <w:name w:val="List Paragraph"/>
    <w:basedOn w:val="a"/>
    <w:uiPriority w:val="34"/>
    <w:qFormat/>
    <w:rsid w:val="00A85EAC"/>
    <w:pPr>
      <w:spacing w:line="24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1">
    <w:name w:val="Table Grid"/>
    <w:basedOn w:val="a1"/>
    <w:uiPriority w:val="59"/>
    <w:rsid w:val="00A85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B25F68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unhideWhenUsed/>
    <w:rsid w:val="00B25F68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och\Documents\Sync%20doc\jxw_files\00-&#28555;&#33455;&#24494;--&#25216;&#26415;&#25991;&#26723;WORD&#27169;&#26495;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2023-04-02T00:00:00</PublishDate>
  <Abstract>本文档符合GB856T-88标准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D2CBD-B84E-4760-8C88-168D4A94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00-澋芯微--技术文档WORD模板(1).dotx</Template>
  <TotalTime>4</TotalTime>
  <Pages>6</Pages>
  <Words>243</Words>
  <Characters>1391</Characters>
  <Application>Microsoft Office Word</Application>
  <DocSecurity>0</DocSecurity>
  <Lines>11</Lines>
  <Paragraphs>3</Paragraphs>
  <ScaleCrop>false</ScaleCrop>
  <Company>Hanoch Thomas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硬件接口及电路</dc:title>
  <dc:subject>次标题</dc:subject>
  <dc:creator>黄妙之</dc:creator>
  <cp:lastModifiedBy>黄妙之</cp:lastModifiedBy>
  <cp:revision>5</cp:revision>
  <dcterms:created xsi:type="dcterms:W3CDTF">2023-04-02T05:18:00Z</dcterms:created>
  <dcterms:modified xsi:type="dcterms:W3CDTF">2023-04-02T06:03:00Z</dcterms:modified>
</cp:coreProperties>
</file>