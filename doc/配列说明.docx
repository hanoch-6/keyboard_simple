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97964919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894EE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894EEC" w:rsidRDefault="00C53A38" w:rsidP="00C53A38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Hanoch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Thomas</w:t>
                    </w:r>
                  </w:p>
                </w:tc>
              </w:sdtContent>
            </w:sdt>
          </w:tr>
          <w:tr w:rsidR="00894E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4EEC" w:rsidRDefault="00BC0130" w:rsidP="00BC6CBE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配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列说明</w:t>
                    </w:r>
                    <w:proofErr w:type="gramEnd"/>
                  </w:p>
                </w:tc>
              </w:sdtContent>
            </w:sdt>
          </w:tr>
          <w:tr w:rsidR="00894E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94EEC" w:rsidRDefault="00B25E17" w:rsidP="00B25E17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次标题</w:t>
                    </w:r>
                  </w:p>
                </w:tc>
              </w:sdtContent>
            </w:sdt>
          </w:tr>
          <w:tr w:rsidR="00894E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0351" w:rsidRDefault="00070351" w:rsidP="00B449AE">
                <w:pPr>
                  <w:pStyle w:val="ac"/>
                  <w:jc w:val="center"/>
                </w:pPr>
              </w:p>
            </w:tc>
          </w:tr>
          <w:tr w:rsidR="00894EEC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94EEC" w:rsidRDefault="009D5078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黄妙之</w:t>
                    </w:r>
                    <w:proofErr w:type="gramEnd"/>
                  </w:p>
                </w:tc>
              </w:sdtContent>
            </w:sdt>
          </w:tr>
          <w:tr w:rsidR="00894EE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4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94EEC" w:rsidRDefault="00BC6CBE" w:rsidP="00BD4C0F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2023/4/2</w:t>
                    </w:r>
                  </w:p>
                </w:tc>
              </w:sdtContent>
            </w:sdt>
          </w:tr>
        </w:tbl>
        <w:p w:rsidR="00894EEC" w:rsidRDefault="00894EEC"/>
        <w:p w:rsidR="00894EEC" w:rsidRDefault="00894EEC"/>
        <w:p w:rsidR="00894EEC" w:rsidRDefault="00894EEC"/>
        <w:p w:rsidR="00894EEC" w:rsidRDefault="00894EEC">
          <w:pPr>
            <w:widowControl/>
            <w:jc w:val="left"/>
          </w:pPr>
          <w:r>
            <w:br w:type="page"/>
          </w:r>
        </w:p>
      </w:sdtContent>
    </w:sdt>
    <w:p w:rsidR="00BB38BD" w:rsidRDefault="00BB38BD">
      <w:pPr>
        <w:sectPr w:rsidR="00BB38BD" w:rsidSect="00006FB0"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A631A9" w:rsidRDefault="00A631A9"/>
    <w:p w:rsidR="001730F3" w:rsidRDefault="008F045F" w:rsidP="00006FB0">
      <w:pPr>
        <w:pStyle w:val="Hirisun2"/>
      </w:pPr>
      <w:r>
        <w:rPr>
          <w:rFonts w:hint="eastAsia"/>
        </w:rPr>
        <w:t xml:space="preserve"> </w:t>
      </w:r>
    </w:p>
    <w:p w:rsidR="008C4DB4" w:rsidRPr="00006FB0" w:rsidRDefault="008C4DB4" w:rsidP="008C4DB4"/>
    <w:p w:rsidR="008C4DB4" w:rsidRDefault="00166817" w:rsidP="008C4DB4">
      <w:pPr>
        <w:pStyle w:val="Hirisun2"/>
      </w:pPr>
      <w:r>
        <w:rPr>
          <w:rFonts w:hint="eastAsia"/>
        </w:rPr>
        <w:t>文件变更</w:t>
      </w:r>
      <w:r w:rsidR="008C4DB4">
        <w:rPr>
          <w:rFonts w:hint="eastAsia"/>
        </w:rPr>
        <w:t>记录</w:t>
      </w:r>
    </w:p>
    <w:p w:rsidR="00166817" w:rsidRPr="007F7153" w:rsidRDefault="00166817" w:rsidP="00166817">
      <w:pPr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</w:t>
      </w:r>
    </w:p>
    <w:p w:rsidR="00166817" w:rsidRDefault="00166817" w:rsidP="008C4DB4">
      <w:pPr>
        <w:pStyle w:val="Hirisun2"/>
      </w:pPr>
      <w:r>
        <w:rPr>
          <w:rFonts w:hint="eastAsia"/>
        </w:rPr>
        <w:t xml:space="preserve"> </w:t>
      </w:r>
    </w:p>
    <w:p w:rsidR="00006FB0" w:rsidRDefault="00166817" w:rsidP="00AE6B43">
      <w:pPr>
        <w:pStyle w:val="Hirisun1"/>
      </w:pPr>
      <w:r>
        <w:rPr>
          <w:rFonts w:hint="eastAsia"/>
        </w:rPr>
        <w:t>A-</w:t>
      </w:r>
      <w:r w:rsidRPr="00166817">
        <w:rPr>
          <w:rFonts w:hint="eastAsia"/>
        </w:rPr>
        <w:t>增加</w:t>
      </w:r>
      <w:r w:rsidRPr="00166817">
        <w:rPr>
          <w:rFonts w:hint="eastAsia"/>
        </w:rPr>
        <w:t xml:space="preserve">  M-</w:t>
      </w:r>
      <w:r w:rsidRPr="00166817">
        <w:rPr>
          <w:rFonts w:hint="eastAsia"/>
        </w:rPr>
        <w:t>修订</w:t>
      </w:r>
      <w:r w:rsidRPr="00166817">
        <w:rPr>
          <w:rFonts w:hint="eastAsia"/>
        </w:rPr>
        <w:t xml:space="preserve">  D-</w:t>
      </w:r>
      <w:r w:rsidRPr="00166817">
        <w:rPr>
          <w:rFonts w:hint="eastAsia"/>
        </w:rPr>
        <w:t>删除</w:t>
      </w:r>
    </w:p>
    <w:p w:rsidR="00166817" w:rsidRPr="00166817" w:rsidRDefault="00166817" w:rsidP="00AE6B43">
      <w:pPr>
        <w:pStyle w:val="Hirisun1"/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1036"/>
        <w:gridCol w:w="1303"/>
        <w:gridCol w:w="1599"/>
        <w:gridCol w:w="1036"/>
        <w:gridCol w:w="771"/>
        <w:gridCol w:w="1301"/>
      </w:tblGrid>
      <w:tr w:rsidR="00166817" w:rsidTr="00142884">
        <w:tc>
          <w:tcPr>
            <w:tcW w:w="743" w:type="pct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26" w:type="pct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 w:rsidRPr="00A731EE">
              <w:rPr>
                <w:rFonts w:hint="eastAsia"/>
              </w:rPr>
              <w:t>修订人</w:t>
            </w:r>
          </w:p>
        </w:tc>
        <w:tc>
          <w:tcPr>
            <w:tcW w:w="787" w:type="pct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变更</w:t>
            </w:r>
            <w:r w:rsidRPr="00A731EE">
              <w:rPr>
                <w:rFonts w:hint="eastAsia"/>
              </w:rPr>
              <w:t>摘要</w:t>
            </w:r>
          </w:p>
        </w:tc>
        <w:tc>
          <w:tcPr>
            <w:tcW w:w="966" w:type="pct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 w:rsidRPr="00A731EE">
              <w:rPr>
                <w:rFonts w:hint="eastAsia"/>
              </w:rPr>
              <w:t>修订日期</w:t>
            </w:r>
          </w:p>
        </w:tc>
        <w:tc>
          <w:tcPr>
            <w:tcW w:w="626" w:type="pct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 w:rsidRPr="00A731EE">
              <w:rPr>
                <w:rFonts w:hint="eastAsia"/>
              </w:rPr>
              <w:t>审核人</w:t>
            </w:r>
          </w:p>
        </w:tc>
        <w:tc>
          <w:tcPr>
            <w:tcW w:w="466" w:type="pct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Pr="00A731EE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86" w:type="pct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66817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更改单号</w:t>
            </w:r>
          </w:p>
        </w:tc>
      </w:tr>
      <w:tr w:rsidR="00166817" w:rsidTr="00142884">
        <w:tc>
          <w:tcPr>
            <w:tcW w:w="743" w:type="pct"/>
            <w:vAlign w:val="center"/>
          </w:tcPr>
          <w:p w:rsidR="00166817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V1.0</w:t>
            </w:r>
            <w:r w:rsidR="00B66BE7">
              <w:rPr>
                <w:rFonts w:hint="eastAsia"/>
              </w:rPr>
              <w:t>.0.0</w:t>
            </w:r>
          </w:p>
        </w:tc>
        <w:tc>
          <w:tcPr>
            <w:tcW w:w="626" w:type="pct"/>
            <w:vAlign w:val="center"/>
          </w:tcPr>
          <w:p w:rsidR="00166817" w:rsidRPr="00CB3DD8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邱小平</w:t>
            </w:r>
          </w:p>
        </w:tc>
        <w:tc>
          <w:tcPr>
            <w:tcW w:w="787" w:type="pct"/>
            <w:vAlign w:val="center"/>
          </w:tcPr>
          <w:p w:rsidR="00166817" w:rsidRPr="00CB3DD8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编写</w:t>
            </w:r>
            <w:r w:rsidR="00B25E17">
              <w:rPr>
                <w:rFonts w:hint="eastAsia"/>
              </w:rPr>
              <w:t>模板</w:t>
            </w:r>
          </w:p>
        </w:tc>
        <w:tc>
          <w:tcPr>
            <w:tcW w:w="966" w:type="pct"/>
            <w:vAlign w:val="center"/>
          </w:tcPr>
          <w:p w:rsidR="00166817" w:rsidRPr="00CB3DD8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201</w:t>
            </w:r>
            <w:r w:rsidR="00B25E17">
              <w:rPr>
                <w:rFonts w:hint="eastAsia"/>
              </w:rPr>
              <w:t>3</w:t>
            </w:r>
            <w:r>
              <w:rPr>
                <w:rFonts w:hint="eastAsia"/>
              </w:rPr>
              <w:t>-10-</w:t>
            </w:r>
            <w:r w:rsidR="00B25E17">
              <w:rPr>
                <w:rFonts w:hint="eastAsia"/>
              </w:rPr>
              <w:t>09</w:t>
            </w:r>
          </w:p>
        </w:tc>
        <w:tc>
          <w:tcPr>
            <w:tcW w:w="626" w:type="pct"/>
            <w:vAlign w:val="center"/>
          </w:tcPr>
          <w:p w:rsidR="00166817" w:rsidRPr="00CB3DD8" w:rsidRDefault="00B25E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466" w:type="pct"/>
            <w:vAlign w:val="center"/>
          </w:tcPr>
          <w:p w:rsidR="00166817" w:rsidRPr="00CB3DD8" w:rsidRDefault="00166817" w:rsidP="00B25E17">
            <w:pPr>
              <w:pStyle w:val="Hirisun1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86" w:type="pct"/>
            <w:vAlign w:val="center"/>
          </w:tcPr>
          <w:p w:rsidR="00166817" w:rsidRPr="00CB3DD8" w:rsidRDefault="00166817" w:rsidP="00B25E17">
            <w:pPr>
              <w:pStyle w:val="Hirisun1"/>
              <w:jc w:val="center"/>
            </w:pPr>
          </w:p>
        </w:tc>
      </w:tr>
      <w:tr w:rsidR="00166817" w:rsidTr="00142884"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  <w:tr w:rsidR="00166817" w:rsidTr="00142884">
        <w:trPr>
          <w:trHeight w:val="266"/>
        </w:trPr>
        <w:tc>
          <w:tcPr>
            <w:tcW w:w="743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7" w:type="pct"/>
            <w:vAlign w:val="center"/>
          </w:tcPr>
          <w:p w:rsidR="00166817" w:rsidRPr="00142884" w:rsidRDefault="00166817" w:rsidP="00142884">
            <w:pPr>
              <w:pStyle w:val="Hirisun"/>
              <w:numPr>
                <w:ilvl w:val="0"/>
                <w:numId w:val="0"/>
              </w:numPr>
              <w:rPr>
                <w:rFonts w:cs="Times New Roman"/>
                <w:sz w:val="24"/>
              </w:rPr>
            </w:pPr>
          </w:p>
        </w:tc>
        <w:tc>
          <w:tcPr>
            <w:tcW w:w="9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62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46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  <w:tc>
          <w:tcPr>
            <w:tcW w:w="786" w:type="pct"/>
            <w:vAlign w:val="center"/>
          </w:tcPr>
          <w:p w:rsidR="00166817" w:rsidRDefault="00166817" w:rsidP="00142884">
            <w:pPr>
              <w:pStyle w:val="Hirisun1"/>
              <w:ind w:firstLineChars="0" w:firstLine="0"/>
              <w:jc w:val="center"/>
            </w:pPr>
          </w:p>
        </w:tc>
      </w:tr>
    </w:tbl>
    <w:p w:rsidR="00BB38BD" w:rsidRDefault="00BB38BD" w:rsidP="008C4DB4">
      <w:pPr>
        <w:widowControl/>
        <w:jc w:val="left"/>
        <w:sectPr w:rsidR="00BB38BD" w:rsidSect="00BB38BD"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hint="eastAsia"/>
        </w:rPr>
        <w:t xml:space="preserve"> </w:t>
      </w:r>
    </w:p>
    <w:p w:rsidR="008C4DB4" w:rsidRDefault="008C4DB4" w:rsidP="008C4DB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313721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06FB0" w:rsidRDefault="00006FB0" w:rsidP="001C234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06FB0" w:rsidRDefault="00006FB0">
          <w:fldSimple w:instr=" TOC \o &quot;1-3&quot; \h \z \u ">
            <w:r w:rsidR="00340F52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BB38BD" w:rsidRDefault="00BB38BD" w:rsidP="001730F3">
      <w:pPr>
        <w:sectPr w:rsidR="00BB38BD" w:rsidSect="00BB38BD"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bookmarkStart w:id="0" w:name="_GoBack"/>
      <w:bookmarkEnd w:id="0"/>
    </w:p>
    <w:p w:rsidR="005703E5" w:rsidRDefault="005703E5" w:rsidP="00AE6B43">
      <w:pPr>
        <w:pStyle w:val="Hirisun1"/>
      </w:pPr>
      <w:r>
        <w:rPr>
          <w:rFonts w:hint="eastAsia"/>
        </w:rPr>
        <w:lastRenderedPageBreak/>
        <w:t xml:space="preserve"> </w:t>
      </w:r>
    </w:p>
    <w:p w:rsidR="00430D00" w:rsidRDefault="00B25F68" w:rsidP="00340F52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_Ref434398698 \h</w:instrText>
      </w:r>
      <w:r>
        <w:instrText xml:space="preserve"> </w:instrText>
      </w:r>
      <w:r>
        <w:fldChar w:fldCharType="separate"/>
      </w:r>
      <w:r w:rsidR="009D5078">
        <w:rPr>
          <w:rFonts w:hint="eastAsia"/>
        </w:rPr>
        <w:t>图</w:t>
      </w:r>
      <w:r w:rsidR="009D5078">
        <w:rPr>
          <w:rFonts w:hint="eastAsia"/>
        </w:rPr>
        <w:t xml:space="preserve"> </w:t>
      </w:r>
      <w:r w:rsidR="009D5078">
        <w:rPr>
          <w:noProof/>
        </w:rPr>
        <w:t>1</w:t>
      </w:r>
      <w:r>
        <w:fldChar w:fldCharType="end"/>
      </w:r>
      <w:r>
        <w:t>所示：</w:t>
      </w:r>
    </w:p>
    <w:p w:rsidR="00B25F68" w:rsidRDefault="00B25F68" w:rsidP="00406BD7">
      <w:pPr>
        <w:ind w:firstLine="420"/>
      </w:pPr>
    </w:p>
    <w:p w:rsidR="00B25F68" w:rsidRDefault="00564058" w:rsidP="00B25F68">
      <w:pPr>
        <w:keepNext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79612D" wp14:editId="21FDF007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68" w:rsidRDefault="00B25F68" w:rsidP="00B25F68">
      <w:pPr>
        <w:pStyle w:val="af2"/>
        <w:jc w:val="center"/>
      </w:pPr>
      <w:bookmarkStart w:id="1" w:name="_Toc434398826"/>
      <w:bookmarkStart w:id="2" w:name="_Ref43439869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D5078">
        <w:rPr>
          <w:noProof/>
        </w:rPr>
        <w:t>1</w:t>
      </w:r>
      <w:bookmarkEnd w:id="1"/>
      <w:r>
        <w:fldChar w:fldCharType="end"/>
      </w:r>
      <w:bookmarkEnd w:id="2"/>
    </w:p>
    <w:p w:rsidR="00B25F68" w:rsidRDefault="00564058" w:rsidP="00406BD7">
      <w:pPr>
        <w:ind w:firstLine="420"/>
      </w:pP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用于开启隐藏设置</w:t>
      </w:r>
    </w:p>
    <w:p w:rsidR="00564058" w:rsidRDefault="0038165C" w:rsidP="00406BD7">
      <w:pPr>
        <w:ind w:firstLine="42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用于切换输入法</w:t>
      </w:r>
    </w:p>
    <w:p w:rsidR="00A85EAC" w:rsidRDefault="0038165C" w:rsidP="00340F52">
      <w:pPr>
        <w:ind w:firstLine="420"/>
        <w:rPr>
          <w:rFonts w:hint="eastAsia"/>
        </w:rPr>
      </w:pPr>
      <w:r>
        <w:rPr>
          <w:rFonts w:hint="eastAsia"/>
        </w:rPr>
        <w:t>Symbol</w:t>
      </w:r>
      <w:r>
        <w:rPr>
          <w:rFonts w:hint="eastAsia"/>
        </w:rPr>
        <w:t>用于切换字符</w:t>
      </w:r>
    </w:p>
    <w:p w:rsidR="005A7A22" w:rsidRPr="005703E5" w:rsidRDefault="00B25E17" w:rsidP="005A7A22">
      <w:pPr>
        <w:ind w:firstLine="420"/>
      </w:pPr>
      <w:r>
        <w:rPr>
          <w:rFonts w:hint="eastAsia"/>
        </w:rPr>
        <w:t xml:space="preserve"> </w:t>
      </w:r>
    </w:p>
    <w:sectPr w:rsidR="005A7A22" w:rsidRPr="005703E5" w:rsidSect="00BB38BD">
      <w:head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587" w:rsidRDefault="00EC3587" w:rsidP="006E2C91">
      <w:r>
        <w:separator/>
      </w:r>
    </w:p>
  </w:endnote>
  <w:endnote w:type="continuationSeparator" w:id="0">
    <w:p w:rsidR="00EC3587" w:rsidRDefault="00EC3587" w:rsidP="006E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743979"/>
      <w:docPartObj>
        <w:docPartGallery w:val="Page Numbers (Bottom of Page)"/>
        <w:docPartUnique/>
      </w:docPartObj>
    </w:sdtPr>
    <w:sdtEndPr/>
    <w:sdtContent>
      <w:sdt>
        <w:sdtPr>
          <w:id w:val="377292041"/>
          <w:docPartObj>
            <w:docPartGallery w:val="Page Numbers (Top of Page)"/>
            <w:docPartUnique/>
          </w:docPartObj>
        </w:sdtPr>
        <w:sdtEndPr/>
        <w:sdtContent>
          <w:p w:rsidR="004E301B" w:rsidRDefault="004E301B" w:rsidP="009D0F94">
            <w:pPr>
              <w:pStyle w:val="a7"/>
              <w:jc w:val="center"/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sdt>
              <w:sdtPr>
                <w:id w:val="-1380088411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Pr="00166817">
                  <w:rPr>
                    <w:sz w:val="21"/>
                    <w:szCs w:val="21"/>
                    <w:lang w:val="zh-CN"/>
                  </w:rPr>
                  <w:t xml:space="preserve"> </w: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begin"/>
                </w:r>
                <w:r w:rsidRPr="00166817">
                  <w:rPr>
                    <w:b/>
                    <w:bCs/>
                    <w:sz w:val="21"/>
                    <w:szCs w:val="21"/>
                  </w:rPr>
                  <w:instrText>PAGE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separate"/>
                </w:r>
                <w:r w:rsidR="00831C9A">
                  <w:rPr>
                    <w:b/>
                    <w:bCs/>
                    <w:noProof/>
                    <w:sz w:val="21"/>
                    <w:szCs w:val="21"/>
                  </w:rPr>
                  <w:t>2</w: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end"/>
                </w:r>
                <w:r w:rsidRPr="00166817">
                  <w:rPr>
                    <w:sz w:val="21"/>
                    <w:szCs w:val="21"/>
                    <w:lang w:val="zh-CN"/>
                  </w:rPr>
                  <w:t xml:space="preserve"> / </w: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begin"/>
                </w:r>
                <w:r w:rsidRPr="00166817">
                  <w:rPr>
                    <w:rFonts w:hint="eastAsia"/>
                    <w:b/>
                    <w:bCs/>
                    <w:sz w:val="21"/>
                    <w:szCs w:val="21"/>
                  </w:rPr>
                  <w:instrText>=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begin"/>
                </w:r>
                <w:r w:rsidRPr="00166817">
                  <w:rPr>
                    <w:b/>
                    <w:bCs/>
                    <w:sz w:val="21"/>
                    <w:szCs w:val="21"/>
                  </w:rPr>
                  <w:instrText xml:space="preserve"> NUMPAGES 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separate"/>
                </w:r>
                <w:r w:rsidR="009D5078">
                  <w:rPr>
                    <w:b/>
                    <w:bCs/>
                    <w:noProof/>
                    <w:sz w:val="21"/>
                    <w:szCs w:val="21"/>
                  </w:rPr>
                  <w:instrText>2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end"/>
                </w:r>
                <w:r w:rsidRPr="00166817">
                  <w:rPr>
                    <w:rFonts w:hint="eastAsia"/>
                    <w:b/>
                    <w:bCs/>
                    <w:sz w:val="21"/>
                    <w:szCs w:val="21"/>
                  </w:rPr>
                  <w:instrText xml:space="preserve"> -4</w:instrTex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separate"/>
                </w:r>
                <w:r w:rsidR="009D5078">
                  <w:rPr>
                    <w:b/>
                    <w:bCs/>
                    <w:noProof/>
                    <w:sz w:val="21"/>
                    <w:szCs w:val="21"/>
                  </w:rPr>
                  <w:t>-2</w:t>
                </w:r>
                <w:r w:rsidRPr="00166817">
                  <w:rPr>
                    <w:b/>
                    <w:bCs/>
                    <w:sz w:val="21"/>
                    <w:szCs w:val="21"/>
                  </w:rPr>
                  <w:fldChar w:fldCharType="end"/>
                </w:r>
              </w:sdtContent>
            </w:sdt>
          </w:p>
        </w:sdtContent>
      </w:sdt>
    </w:sdtContent>
  </w:sdt>
  <w:p w:rsidR="004E301B" w:rsidRDefault="004E301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Default="004E301B" w:rsidP="00006FB0">
    <w:pPr>
      <w:pStyle w:val="a7"/>
      <w:jc w:val="center"/>
    </w:pPr>
  </w:p>
  <w:p w:rsidR="004E301B" w:rsidRDefault="004E301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43665"/>
      <w:docPartObj>
        <w:docPartGallery w:val="Page Numbers (Bottom of Page)"/>
        <w:docPartUnique/>
      </w:docPartObj>
    </w:sdtPr>
    <w:sdtEndPr/>
    <w:sdtContent>
      <w:sdt>
        <w:sdtPr>
          <w:id w:val="951823161"/>
          <w:docPartObj>
            <w:docPartGallery w:val="Page Numbers (Top of Page)"/>
            <w:docPartUnique/>
          </w:docPartObj>
        </w:sdtPr>
        <w:sdtEndPr/>
        <w:sdtContent>
          <w:p w:rsidR="004E301B" w:rsidRDefault="00B25F68" w:rsidP="00B25F68">
            <w:pPr>
              <w:pStyle w:val="a7"/>
              <w:jc w:val="center"/>
            </w:pPr>
            <w:r w:rsidRPr="00B25F68">
              <w:rPr>
                <w:b/>
                <w:bCs/>
                <w:noProof/>
              </w:rPr>
              <w:t xml:space="preserve"> </w:t>
            </w:r>
            <w:r w:rsidRPr="00B25F68"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>PAGE</w:instrText>
            </w:r>
            <w:r w:rsidRPr="00B25F68">
              <w:rPr>
                <w:b/>
                <w:bCs/>
                <w:noProof/>
              </w:rPr>
              <w:fldChar w:fldCharType="separate"/>
            </w:r>
            <w:r w:rsidR="00564058">
              <w:rPr>
                <w:b/>
                <w:bCs/>
                <w:noProof/>
              </w:rPr>
              <w:t>2</w:t>
            </w:r>
            <w:r w:rsidRPr="00B25F68">
              <w:rPr>
                <w:b/>
                <w:bCs/>
                <w:noProof/>
              </w:rPr>
              <w:fldChar w:fldCharType="end"/>
            </w:r>
            <w:r w:rsidRPr="00B25F68">
              <w:rPr>
                <w:b/>
                <w:bCs/>
                <w:noProof/>
              </w:rPr>
              <w:t xml:space="preserve"> / </w:t>
            </w:r>
            <w:r w:rsidRPr="00B25F68">
              <w:rPr>
                <w:b/>
                <w:bCs/>
                <w:noProof/>
              </w:rPr>
              <w:fldChar w:fldCharType="begin"/>
            </w:r>
            <w:r w:rsidRPr="00B25F68">
              <w:rPr>
                <w:b/>
                <w:bCs/>
                <w:noProof/>
              </w:rPr>
              <w:instrText xml:space="preserve"> SECTIONPAGES  </w:instrText>
            </w:r>
            <w:r w:rsidRPr="00B25F68">
              <w:rPr>
                <w:b/>
                <w:bCs/>
                <w:noProof/>
              </w:rPr>
              <w:fldChar w:fldCharType="separate"/>
            </w:r>
            <w:r w:rsidR="00564058">
              <w:rPr>
                <w:b/>
                <w:bCs/>
                <w:noProof/>
              </w:rPr>
              <w:t>2</w:t>
            </w:r>
            <w:r w:rsidRPr="00B25F68">
              <w:rPr>
                <w:b/>
                <w:bCs/>
                <w:noProof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Default="004E301B" w:rsidP="00006FB0">
    <w:pPr>
      <w:pStyle w:val="a7"/>
      <w:jc w:val="center"/>
    </w:pPr>
  </w:p>
  <w:p w:rsidR="004E301B" w:rsidRDefault="004E301B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Default="004E301B" w:rsidP="00006FB0">
    <w:pPr>
      <w:pStyle w:val="a7"/>
      <w:jc w:val="center"/>
    </w:pPr>
  </w:p>
  <w:p w:rsidR="004E301B" w:rsidRDefault="004E301B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1016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E301B" w:rsidRDefault="00B25F68" w:rsidP="00B25F68">
            <w:pPr>
              <w:pStyle w:val="a7"/>
              <w:jc w:val="center"/>
            </w:pPr>
            <w:r w:rsidRPr="00B25F68">
              <w:rPr>
                <w:b/>
                <w:bCs/>
                <w:noProof/>
              </w:rPr>
              <w:t xml:space="preserve"> </w:t>
            </w:r>
            <w:r w:rsidRPr="00B25F68"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>PAGE</w:instrText>
            </w:r>
            <w:r w:rsidRPr="00B25F68">
              <w:rPr>
                <w:b/>
                <w:bCs/>
                <w:noProof/>
              </w:rPr>
              <w:fldChar w:fldCharType="separate"/>
            </w:r>
            <w:r w:rsidR="00340F52">
              <w:rPr>
                <w:b/>
                <w:bCs/>
                <w:noProof/>
              </w:rPr>
              <w:t>1</w:t>
            </w:r>
            <w:r w:rsidRPr="00B25F68">
              <w:rPr>
                <w:b/>
                <w:bCs/>
                <w:noProof/>
              </w:rPr>
              <w:fldChar w:fldCharType="end"/>
            </w:r>
            <w:r w:rsidRPr="00B25F68">
              <w:rPr>
                <w:b/>
                <w:bCs/>
                <w:noProof/>
              </w:rPr>
              <w:t xml:space="preserve"> / </w:t>
            </w:r>
            <w:r w:rsidRPr="00B25F68">
              <w:rPr>
                <w:b/>
                <w:bCs/>
                <w:noProof/>
              </w:rPr>
              <w:fldChar w:fldCharType="begin"/>
            </w:r>
            <w:r w:rsidRPr="00B25F68">
              <w:rPr>
                <w:b/>
                <w:bCs/>
                <w:noProof/>
              </w:rPr>
              <w:instrText xml:space="preserve"> SECTIONPAGES  </w:instrText>
            </w:r>
            <w:r w:rsidRPr="00B25F68">
              <w:rPr>
                <w:b/>
                <w:bCs/>
                <w:noProof/>
              </w:rPr>
              <w:fldChar w:fldCharType="separate"/>
            </w:r>
            <w:r w:rsidR="00340F52">
              <w:rPr>
                <w:b/>
                <w:bCs/>
                <w:noProof/>
              </w:rPr>
              <w:t>1</w:t>
            </w:r>
            <w:r w:rsidRPr="00B25F68">
              <w:rPr>
                <w:b/>
                <w:bCs/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587" w:rsidRDefault="00EC3587" w:rsidP="006E2C91">
      <w:r>
        <w:separator/>
      </w:r>
    </w:p>
  </w:footnote>
  <w:footnote w:type="continuationSeparator" w:id="0">
    <w:p w:rsidR="00EC3587" w:rsidRDefault="00EC3587" w:rsidP="006E2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DA79E4" w:rsidRDefault="004E301B" w:rsidP="00DA79E4">
    <w:r w:rsidRPr="00DA79E4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5A7A22" w:rsidRDefault="00C53A38" w:rsidP="005A7A22">
    <w:pPr>
      <w:pStyle w:val="a5"/>
    </w:pPr>
    <w:r>
      <w:rPr>
        <w:rFonts w:hint="eastAsia"/>
      </w:rPr>
      <w:t>H</w:t>
    </w:r>
    <w:r>
      <w:t>anoch Thomas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5A7A22" w:rsidRDefault="00C53A38" w:rsidP="005A7A22">
    <w:pPr>
      <w:pStyle w:val="a5"/>
    </w:pPr>
    <w:r>
      <w:rPr>
        <w:rFonts w:hint="eastAsia"/>
      </w:rPr>
      <w:t>H</w:t>
    </w:r>
    <w:r>
      <w:t>anoch Thomas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5A7A22" w:rsidRDefault="00C53A38" w:rsidP="005A7A22">
    <w:pPr>
      <w:pStyle w:val="a5"/>
    </w:pPr>
    <w:r>
      <w:rPr>
        <w:rFonts w:hint="eastAsia"/>
      </w:rPr>
      <w:t>H</w:t>
    </w:r>
    <w:r>
      <w:t>anoch Thomas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1B" w:rsidRPr="005A7A22" w:rsidRDefault="00C53A38" w:rsidP="005A7A22">
    <w:pPr>
      <w:pStyle w:val="a5"/>
    </w:pPr>
    <w:r>
      <w:rPr>
        <w:rFonts w:hint="eastAsia"/>
      </w:rPr>
      <w:t>H</w:t>
    </w:r>
    <w:r>
      <w:t>anoch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F61612"/>
    <w:multiLevelType w:val="hybridMultilevel"/>
    <w:tmpl w:val="12AA795A"/>
    <w:lvl w:ilvl="0" w:tplc="B732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24AF7"/>
    <w:multiLevelType w:val="hybridMultilevel"/>
    <w:tmpl w:val="FF20FD1E"/>
    <w:lvl w:ilvl="0" w:tplc="89DAD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3B945F99"/>
    <w:multiLevelType w:val="hybridMultilevel"/>
    <w:tmpl w:val="C0D076AC"/>
    <w:lvl w:ilvl="0" w:tplc="2CC03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BB3C91"/>
    <w:multiLevelType w:val="multilevel"/>
    <w:tmpl w:val="4B8A67DE"/>
    <w:lvl w:ilvl="0">
      <w:start w:val="1"/>
      <w:numFmt w:val="chineseCountingThousand"/>
      <w:pStyle w:val="1Hirisun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Hirisun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Hirisun"/>
      <w:isLgl/>
      <w:suff w:val="space"/>
      <w:lvlText w:val="%1.%2.%3 "/>
      <w:lvlJc w:val="left"/>
      <w:pPr>
        <w:ind w:left="907" w:hanging="907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Hirisun"/>
      <w:isLgl/>
      <w:suff w:val="space"/>
      <w:lvlText w:val="%1.%2.%3.%4 "/>
      <w:lvlJc w:val="left"/>
      <w:pPr>
        <w:ind w:left="1021" w:hanging="1021"/>
      </w:pPr>
      <w:rPr>
        <w:rFonts w:cs="Aharoni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Hirisun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Hirisun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Hirisun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Hirisun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ED5388F"/>
    <w:multiLevelType w:val="hybridMultilevel"/>
    <w:tmpl w:val="F22E90DE"/>
    <w:lvl w:ilvl="0" w:tplc="E1BC6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9D6F53"/>
    <w:multiLevelType w:val="hybridMultilevel"/>
    <w:tmpl w:val="BD2A8304"/>
    <w:lvl w:ilvl="0" w:tplc="5F00F20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6EEB71A1"/>
    <w:multiLevelType w:val="hybridMultilevel"/>
    <w:tmpl w:val="592C5702"/>
    <w:lvl w:ilvl="0" w:tplc="22765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6660342"/>
    <w:multiLevelType w:val="hybridMultilevel"/>
    <w:tmpl w:val="AB8E126C"/>
    <w:lvl w:ilvl="0" w:tplc="5F00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78"/>
    <w:rsid w:val="000050B6"/>
    <w:rsid w:val="00006FB0"/>
    <w:rsid w:val="0003552B"/>
    <w:rsid w:val="00054784"/>
    <w:rsid w:val="00070351"/>
    <w:rsid w:val="000B3B08"/>
    <w:rsid w:val="000C4496"/>
    <w:rsid w:val="000D245B"/>
    <w:rsid w:val="00104468"/>
    <w:rsid w:val="0011693C"/>
    <w:rsid w:val="001239C0"/>
    <w:rsid w:val="00142884"/>
    <w:rsid w:val="001433A3"/>
    <w:rsid w:val="00145DBD"/>
    <w:rsid w:val="00150B1E"/>
    <w:rsid w:val="00166817"/>
    <w:rsid w:val="001730F3"/>
    <w:rsid w:val="00181DB2"/>
    <w:rsid w:val="00182A28"/>
    <w:rsid w:val="001B015C"/>
    <w:rsid w:val="001C234B"/>
    <w:rsid w:val="001C3F24"/>
    <w:rsid w:val="001C6FAD"/>
    <w:rsid w:val="001F511F"/>
    <w:rsid w:val="00200985"/>
    <w:rsid w:val="00236717"/>
    <w:rsid w:val="00236FF8"/>
    <w:rsid w:val="00280A7B"/>
    <w:rsid w:val="002A028C"/>
    <w:rsid w:val="00340F52"/>
    <w:rsid w:val="00366339"/>
    <w:rsid w:val="0038165C"/>
    <w:rsid w:val="003C0A2F"/>
    <w:rsid w:val="003F330A"/>
    <w:rsid w:val="00406BD7"/>
    <w:rsid w:val="00430D00"/>
    <w:rsid w:val="004311D3"/>
    <w:rsid w:val="00450435"/>
    <w:rsid w:val="004639AC"/>
    <w:rsid w:val="00473151"/>
    <w:rsid w:val="00474E58"/>
    <w:rsid w:val="00476CAB"/>
    <w:rsid w:val="00480FE5"/>
    <w:rsid w:val="00493375"/>
    <w:rsid w:val="004A78D4"/>
    <w:rsid w:val="004C65B3"/>
    <w:rsid w:val="004E301B"/>
    <w:rsid w:val="00501164"/>
    <w:rsid w:val="00536405"/>
    <w:rsid w:val="0055727D"/>
    <w:rsid w:val="00562AAB"/>
    <w:rsid w:val="00564058"/>
    <w:rsid w:val="005703E5"/>
    <w:rsid w:val="00584F45"/>
    <w:rsid w:val="005928AC"/>
    <w:rsid w:val="00593F8B"/>
    <w:rsid w:val="005A4BC6"/>
    <w:rsid w:val="005A7A22"/>
    <w:rsid w:val="005C68E0"/>
    <w:rsid w:val="005E12B0"/>
    <w:rsid w:val="006034FE"/>
    <w:rsid w:val="006166F5"/>
    <w:rsid w:val="006211D2"/>
    <w:rsid w:val="006234C5"/>
    <w:rsid w:val="006643D7"/>
    <w:rsid w:val="00684622"/>
    <w:rsid w:val="006907A0"/>
    <w:rsid w:val="006E2C91"/>
    <w:rsid w:val="006E642C"/>
    <w:rsid w:val="006F4027"/>
    <w:rsid w:val="006F717A"/>
    <w:rsid w:val="00735994"/>
    <w:rsid w:val="00745639"/>
    <w:rsid w:val="00767852"/>
    <w:rsid w:val="00775080"/>
    <w:rsid w:val="007A154D"/>
    <w:rsid w:val="007D5CE4"/>
    <w:rsid w:val="00803712"/>
    <w:rsid w:val="00831C9A"/>
    <w:rsid w:val="00852BFD"/>
    <w:rsid w:val="00866FAE"/>
    <w:rsid w:val="008676BC"/>
    <w:rsid w:val="00893E3D"/>
    <w:rsid w:val="00894EEC"/>
    <w:rsid w:val="008C4DB4"/>
    <w:rsid w:val="008F045F"/>
    <w:rsid w:val="009232D7"/>
    <w:rsid w:val="0095265C"/>
    <w:rsid w:val="009A6DDA"/>
    <w:rsid w:val="009D0F94"/>
    <w:rsid w:val="009D5078"/>
    <w:rsid w:val="009E5B82"/>
    <w:rsid w:val="00A00325"/>
    <w:rsid w:val="00A324BB"/>
    <w:rsid w:val="00A458DD"/>
    <w:rsid w:val="00A46004"/>
    <w:rsid w:val="00A631A9"/>
    <w:rsid w:val="00A85EAC"/>
    <w:rsid w:val="00AB25CD"/>
    <w:rsid w:val="00AE6B43"/>
    <w:rsid w:val="00AF48B9"/>
    <w:rsid w:val="00B10F2F"/>
    <w:rsid w:val="00B25E17"/>
    <w:rsid w:val="00B25F68"/>
    <w:rsid w:val="00B449AE"/>
    <w:rsid w:val="00B66BE7"/>
    <w:rsid w:val="00B672E1"/>
    <w:rsid w:val="00B6756E"/>
    <w:rsid w:val="00B73350"/>
    <w:rsid w:val="00B7434B"/>
    <w:rsid w:val="00BA08EB"/>
    <w:rsid w:val="00BB38BD"/>
    <w:rsid w:val="00BC0130"/>
    <w:rsid w:val="00BC13A3"/>
    <w:rsid w:val="00BC6CBE"/>
    <w:rsid w:val="00BD4C0F"/>
    <w:rsid w:val="00C0107F"/>
    <w:rsid w:val="00C53A38"/>
    <w:rsid w:val="00C74AE3"/>
    <w:rsid w:val="00CA08BA"/>
    <w:rsid w:val="00CA3262"/>
    <w:rsid w:val="00CB1928"/>
    <w:rsid w:val="00D33F83"/>
    <w:rsid w:val="00D42D91"/>
    <w:rsid w:val="00D42DA4"/>
    <w:rsid w:val="00D752D4"/>
    <w:rsid w:val="00DA79E4"/>
    <w:rsid w:val="00DE5F1B"/>
    <w:rsid w:val="00E040C3"/>
    <w:rsid w:val="00E274D0"/>
    <w:rsid w:val="00E517A8"/>
    <w:rsid w:val="00E66DA9"/>
    <w:rsid w:val="00E8089C"/>
    <w:rsid w:val="00EB09C7"/>
    <w:rsid w:val="00EC3587"/>
    <w:rsid w:val="00F27123"/>
    <w:rsid w:val="00F371AB"/>
    <w:rsid w:val="00F54362"/>
    <w:rsid w:val="00F6751C"/>
    <w:rsid w:val="00F719D6"/>
    <w:rsid w:val="00F939A9"/>
    <w:rsid w:val="00FB1CDF"/>
    <w:rsid w:val="00FB351C"/>
    <w:rsid w:val="00FD5BD9"/>
    <w:rsid w:val="00F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4146"/>
  <w15:docId w15:val="{6613A616-0441-4D5F-826F-20EA7780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08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173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73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E2C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C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0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0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irisun1">
    <w:name w:val="正文（Hirisun）"/>
    <w:qFormat/>
    <w:rsid w:val="00AE6B43"/>
    <w:pPr>
      <w:spacing w:line="360" w:lineRule="auto"/>
      <w:ind w:firstLineChars="200" w:firstLine="480"/>
    </w:pPr>
    <w:rPr>
      <w:rFonts w:ascii="Arial" w:eastAsia="宋体" w:hAnsi="Arial" w:cs="Times New Roman"/>
      <w:kern w:val="0"/>
      <w:sz w:val="24"/>
      <w:szCs w:val="21"/>
    </w:rPr>
  </w:style>
  <w:style w:type="paragraph" w:customStyle="1" w:styleId="Hirisun2">
    <w:name w:val="封面副标题（Hirisun）"/>
    <w:basedOn w:val="a3"/>
    <w:qFormat/>
    <w:rsid w:val="006E2C91"/>
    <w:pPr>
      <w:widowControl/>
      <w:spacing w:before="0" w:after="0" w:line="300" w:lineRule="auto"/>
      <w:outlineLvl w:val="9"/>
    </w:pPr>
    <w:rPr>
      <w:rFonts w:ascii="Arial" w:eastAsia="黑体" w:hAnsi="Arial" w:cs="Arial"/>
      <w:kern w:val="0"/>
      <w:sz w:val="30"/>
    </w:rPr>
  </w:style>
  <w:style w:type="paragraph" w:customStyle="1" w:styleId="1Hirisun">
    <w:name w:val="标题 1（Hirisun）"/>
    <w:basedOn w:val="1"/>
    <w:next w:val="Hirisun1"/>
    <w:qFormat/>
    <w:rsid w:val="006E2C91"/>
    <w:pPr>
      <w:numPr>
        <w:numId w:val="1"/>
      </w:numPr>
      <w:spacing w:before="600" w:line="576" w:lineRule="auto"/>
      <w:jc w:val="left"/>
    </w:pPr>
    <w:rPr>
      <w:rFonts w:ascii="Arial" w:eastAsia="黑体" w:hAnsi="Arial" w:cs="Times New Roman"/>
    </w:rPr>
  </w:style>
  <w:style w:type="paragraph" w:customStyle="1" w:styleId="2Hirisun">
    <w:name w:val="标题 2（Hirisun）"/>
    <w:basedOn w:val="2"/>
    <w:next w:val="Hirisun1"/>
    <w:qFormat/>
    <w:rsid w:val="006E2C91"/>
    <w:pPr>
      <w:numPr>
        <w:ilvl w:val="1"/>
        <w:numId w:val="1"/>
      </w:numPr>
      <w:spacing w:line="415" w:lineRule="auto"/>
      <w:jc w:val="left"/>
    </w:pPr>
    <w:rPr>
      <w:rFonts w:ascii="Arial" w:eastAsia="黑体" w:hAnsi="Arial" w:cs="Times New Roman"/>
      <w:bCs w:val="0"/>
    </w:rPr>
  </w:style>
  <w:style w:type="paragraph" w:customStyle="1" w:styleId="3Hirisun">
    <w:name w:val="标题 3（Hirisun）"/>
    <w:basedOn w:val="3"/>
    <w:next w:val="Hirisun1"/>
    <w:qFormat/>
    <w:rsid w:val="006E2C91"/>
    <w:pPr>
      <w:numPr>
        <w:ilvl w:val="2"/>
        <w:numId w:val="1"/>
      </w:numPr>
      <w:tabs>
        <w:tab w:val="left" w:pos="960"/>
      </w:tabs>
      <w:spacing w:line="415" w:lineRule="auto"/>
      <w:jc w:val="left"/>
    </w:pPr>
    <w:rPr>
      <w:rFonts w:ascii="Arial" w:eastAsia="黑体" w:hAnsi="Arial" w:cs="Times New Roman"/>
      <w:bCs w:val="0"/>
      <w:kern w:val="0"/>
      <w:sz w:val="30"/>
      <w:szCs w:val="30"/>
    </w:rPr>
  </w:style>
  <w:style w:type="paragraph" w:customStyle="1" w:styleId="4Hirisun">
    <w:name w:val="标题 4（Hirisun）"/>
    <w:basedOn w:val="4"/>
    <w:next w:val="Hirisun1"/>
    <w:qFormat/>
    <w:rsid w:val="006E2C91"/>
    <w:pPr>
      <w:widowControl/>
      <w:numPr>
        <w:ilvl w:val="3"/>
        <w:numId w:val="1"/>
      </w:numPr>
      <w:tabs>
        <w:tab w:val="num" w:pos="360"/>
      </w:tabs>
      <w:spacing w:after="156"/>
      <w:ind w:left="0" w:firstLine="0"/>
      <w:jc w:val="left"/>
    </w:pPr>
    <w:rPr>
      <w:rFonts w:ascii="Arial" w:eastAsia="黑体" w:hAnsi="Arial" w:cs="Times New Roman"/>
      <w:bCs w:val="0"/>
      <w:kern w:val="0"/>
    </w:rPr>
  </w:style>
  <w:style w:type="paragraph" w:customStyle="1" w:styleId="5Hirisun">
    <w:name w:val="标题 5（有编号）（Hirisun）"/>
    <w:basedOn w:val="a"/>
    <w:next w:val="Hirisun1"/>
    <w:qFormat/>
    <w:rsid w:val="006E2C91"/>
    <w:pPr>
      <w:keepNext/>
      <w:keepLines/>
      <w:numPr>
        <w:ilvl w:val="4"/>
        <w:numId w:val="1"/>
      </w:numPr>
      <w:spacing w:before="280" w:after="156" w:line="377" w:lineRule="auto"/>
      <w:jc w:val="left"/>
      <w:outlineLvl w:val="4"/>
    </w:pPr>
    <w:rPr>
      <w:rFonts w:ascii="Arial" w:eastAsia="黑体" w:hAnsi="Arial" w:cs="Times New Roman"/>
      <w:b/>
      <w:kern w:val="0"/>
      <w:szCs w:val="28"/>
    </w:rPr>
  </w:style>
  <w:style w:type="paragraph" w:customStyle="1" w:styleId="6Hirisun">
    <w:name w:val="标题 6（有编号）（Hirisun）"/>
    <w:basedOn w:val="a"/>
    <w:next w:val="Hirisun1"/>
    <w:qFormat/>
    <w:rsid w:val="006E2C91"/>
    <w:pPr>
      <w:keepNext/>
      <w:keepLines/>
      <w:numPr>
        <w:ilvl w:val="5"/>
        <w:numId w:val="1"/>
      </w:numPr>
      <w:spacing w:before="240" w:after="64" w:line="319" w:lineRule="auto"/>
      <w:jc w:val="left"/>
      <w:outlineLvl w:val="5"/>
    </w:pPr>
    <w:rPr>
      <w:rFonts w:ascii="Arial" w:eastAsia="黑体" w:hAnsi="Arial" w:cs="Times New Roman"/>
      <w:b/>
      <w:kern w:val="0"/>
      <w:szCs w:val="24"/>
    </w:rPr>
  </w:style>
  <w:style w:type="paragraph" w:customStyle="1" w:styleId="Hirisun">
    <w:name w:val="插图标注（Hirisun）"/>
    <w:next w:val="Hirisun1"/>
    <w:rsid w:val="006E2C91"/>
    <w:pPr>
      <w:numPr>
        <w:ilvl w:val="6"/>
        <w:numId w:val="1"/>
      </w:numPr>
      <w:spacing w:after="156"/>
      <w:jc w:val="center"/>
    </w:pPr>
    <w:rPr>
      <w:rFonts w:ascii="Arial" w:eastAsia="宋体" w:hAnsi="Arial" w:cs="Arial"/>
      <w:kern w:val="0"/>
      <w:szCs w:val="21"/>
    </w:rPr>
  </w:style>
  <w:style w:type="paragraph" w:customStyle="1" w:styleId="Hirisun0">
    <w:name w:val="表格标注（Hirisun）"/>
    <w:basedOn w:val="Hirisun"/>
    <w:next w:val="Hirisun1"/>
    <w:rsid w:val="006E2C91"/>
    <w:pPr>
      <w:numPr>
        <w:ilvl w:val="7"/>
      </w:numPr>
    </w:pPr>
  </w:style>
  <w:style w:type="paragraph" w:styleId="a3">
    <w:name w:val="Title"/>
    <w:basedOn w:val="a"/>
    <w:next w:val="a"/>
    <w:link w:val="a4"/>
    <w:uiPriority w:val="10"/>
    <w:qFormat/>
    <w:rsid w:val="006E2C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2C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E2C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2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E2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2C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2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2C9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B09C7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8C4DB4"/>
    <w:pPr>
      <w:ind w:leftChars="200" w:left="420"/>
    </w:pPr>
  </w:style>
  <w:style w:type="character" w:styleId="a9">
    <w:name w:val="Hyperlink"/>
    <w:basedOn w:val="a0"/>
    <w:uiPriority w:val="99"/>
    <w:unhideWhenUsed/>
    <w:rsid w:val="008C4DB4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8C4D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8C4DB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link w:val="ad"/>
    <w:uiPriority w:val="1"/>
    <w:qFormat/>
    <w:rsid w:val="008C4DB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8C4DB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8C4DB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C4DB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06F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73151"/>
    <w:pPr>
      <w:ind w:leftChars="400" w:left="840"/>
    </w:pPr>
  </w:style>
  <w:style w:type="paragraph" w:styleId="af0">
    <w:name w:val="List Paragraph"/>
    <w:basedOn w:val="a"/>
    <w:uiPriority w:val="34"/>
    <w:qFormat/>
    <w:rsid w:val="00A85EAC"/>
    <w:pPr>
      <w:spacing w:line="24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f1">
    <w:name w:val="Table Grid"/>
    <w:basedOn w:val="a1"/>
    <w:uiPriority w:val="59"/>
    <w:rsid w:val="00A85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B25F68"/>
    <w:rPr>
      <w:rFonts w:asciiTheme="majorHAnsi" w:eastAsia="黑体" w:hAnsiTheme="majorHAnsi" w:cstheme="majorBidi"/>
      <w:sz w:val="20"/>
      <w:szCs w:val="20"/>
    </w:rPr>
  </w:style>
  <w:style w:type="paragraph" w:styleId="af3">
    <w:name w:val="table of figures"/>
    <w:basedOn w:val="a"/>
    <w:next w:val="a"/>
    <w:uiPriority w:val="99"/>
    <w:unhideWhenUsed/>
    <w:rsid w:val="00B25F68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och\Documents\Sync%20doc\jxw_files\00-&#28555;&#33455;&#24494;--&#25216;&#26415;&#25991;&#26723;WORD&#27169;&#26495;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2023-04-02T00:00:00</PublishDate>
  <Abstract>本文档符合GB856T-88标准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EA4BD-0599-4EB6-920D-FA9BB345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00-澋芯微--技术文档WORD模板(1).dotx</Template>
  <TotalTime>5</TotalTime>
  <Pages>4</Pages>
  <Words>54</Words>
  <Characters>310</Characters>
  <Application>Microsoft Office Word</Application>
  <DocSecurity>0</DocSecurity>
  <Lines>2</Lines>
  <Paragraphs>1</Paragraphs>
  <ScaleCrop>false</ScaleCrop>
  <Company>Hanoch Thomas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配列说明</dc:title>
  <dc:subject>次标题</dc:subject>
  <dc:creator>黄妙之</dc:creator>
  <cp:lastModifiedBy>黄妙之</cp:lastModifiedBy>
  <cp:revision>8</cp:revision>
  <dcterms:created xsi:type="dcterms:W3CDTF">2023-04-02T05:18:00Z</dcterms:created>
  <dcterms:modified xsi:type="dcterms:W3CDTF">2023-04-02T06:03:00Z</dcterms:modified>
</cp:coreProperties>
</file>